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A7174" w14:textId="77777777" w:rsidR="0001385F" w:rsidRDefault="00E8239C" w:rsidP="00E8239C">
      <w:pPr>
        <w:pStyle w:val="Title"/>
        <w:jc w:val="left"/>
      </w:pPr>
      <w:r>
        <w:tab/>
      </w:r>
      <w:r>
        <w:tab/>
      </w:r>
      <w: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60"/>
      </w:tblGrid>
      <w:tr w:rsidR="0001385F" w14:paraId="0844B6F9" w14:textId="77777777" w:rsidTr="002929B1">
        <w:trPr>
          <w:trHeight w:val="3467"/>
          <w:jc w:val="center"/>
        </w:trPr>
        <w:tc>
          <w:tcPr>
            <w:tcW w:w="8960" w:type="dxa"/>
            <w:vAlign w:val="center"/>
          </w:tcPr>
          <w:p w14:paraId="78B68C9C" w14:textId="77777777" w:rsidR="000B522B" w:rsidRDefault="000B522B" w:rsidP="000B522B">
            <w:pPr>
              <w:pStyle w:val="Title"/>
              <w:spacing w:line="360" w:lineRule="auto"/>
            </w:pPr>
          </w:p>
          <w:p w14:paraId="5B036B18" w14:textId="77777777" w:rsidR="002929B1" w:rsidRDefault="002929B1" w:rsidP="000B522B">
            <w:pPr>
              <w:pStyle w:val="Title"/>
              <w:spacing w:line="360" w:lineRule="auto"/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</w:pPr>
            <w:r w:rsidRPr="002929B1">
              <w:rPr>
                <w:rFonts w:ascii="Helvetica" w:hAnsi="Helvetica" w:cs="Helvetica"/>
                <w:b/>
                <w:bCs/>
                <w:color w:val="292F32"/>
                <w:sz w:val="52"/>
                <w:szCs w:val="52"/>
                <w:shd w:val="clear" w:color="auto" w:fill="FFFFFF"/>
              </w:rPr>
              <w:t xml:space="preserve">CI/CD Deployment for </w:t>
            </w:r>
            <w:proofErr w:type="spellStart"/>
            <w:r w:rsidRPr="002929B1">
              <w:rPr>
                <w:rFonts w:ascii="Helvetica" w:hAnsi="Helvetica" w:cs="Helvetica"/>
                <w:b/>
                <w:bCs/>
                <w:color w:val="292F32"/>
                <w:sz w:val="52"/>
                <w:szCs w:val="52"/>
                <w:shd w:val="clear" w:color="auto" w:fill="FFFFFF"/>
              </w:rPr>
              <w:t>Springboot</w:t>
            </w:r>
            <w:proofErr w:type="spellEnd"/>
            <w:r w:rsidRPr="002929B1">
              <w:rPr>
                <w:rFonts w:ascii="Helvetica" w:hAnsi="Helvetica" w:cs="Helvetica"/>
                <w:b/>
                <w:bCs/>
                <w:color w:val="292F32"/>
                <w:sz w:val="52"/>
                <w:szCs w:val="52"/>
                <w:shd w:val="clear" w:color="auto" w:fill="FFFFFF"/>
              </w:rPr>
              <w:t xml:space="preserve"> Application</w:t>
            </w:r>
            <w:r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>.</w:t>
            </w:r>
          </w:p>
          <w:p w14:paraId="5FDE5A27" w14:textId="7A9C58B1" w:rsidR="0001385F" w:rsidRPr="00B72D61" w:rsidRDefault="0001385F" w:rsidP="000B522B">
            <w:pPr>
              <w:pStyle w:val="Title"/>
              <w:spacing w:line="360" w:lineRule="auto"/>
              <w:rPr>
                <w:b/>
                <w:bCs/>
              </w:rPr>
            </w:pPr>
            <w:r w:rsidRPr="00B72D61">
              <w:rPr>
                <w:b/>
                <w:bCs/>
              </w:rPr>
              <w:t>By</w:t>
            </w:r>
          </w:p>
          <w:p w14:paraId="7035698D" w14:textId="1D807705" w:rsidR="0001385F" w:rsidRPr="00B72D61" w:rsidRDefault="006C6942" w:rsidP="000B522B">
            <w:pPr>
              <w:pStyle w:val="Title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ANANT KHAIRNAR</w:t>
            </w:r>
          </w:p>
          <w:p w14:paraId="028375A4" w14:textId="77777777" w:rsidR="0001385F" w:rsidRDefault="0001385F" w:rsidP="000B522B">
            <w:pPr>
              <w:pStyle w:val="Title"/>
              <w:spacing w:line="360" w:lineRule="auto"/>
            </w:pPr>
          </w:p>
        </w:tc>
      </w:tr>
    </w:tbl>
    <w:p w14:paraId="76D3B005" w14:textId="5993DFD4" w:rsidR="00E8239C" w:rsidRDefault="00E8239C" w:rsidP="00E8239C">
      <w:pPr>
        <w:pStyle w:val="Title"/>
        <w:jc w:val="left"/>
      </w:pPr>
    </w:p>
    <w:p w14:paraId="18FEBCAF" w14:textId="77777777" w:rsidR="000B522B" w:rsidRPr="00256B7E" w:rsidRDefault="000B522B" w:rsidP="00E8239C">
      <w:pPr>
        <w:pStyle w:val="Title"/>
        <w:jc w:val="left"/>
      </w:pPr>
    </w:p>
    <w:p w14:paraId="0854573D" w14:textId="34F14078" w:rsidR="00E8239C" w:rsidRPr="00E8239C" w:rsidRDefault="00E8239C" w:rsidP="00256B7E">
      <w:pPr>
        <w:rPr>
          <w:rStyle w:val="Strong"/>
        </w:rPr>
      </w:pPr>
      <w:r w:rsidRPr="00E8239C">
        <w:rPr>
          <w:rStyle w:val="Strong"/>
        </w:rPr>
        <w:t xml:space="preserve">Date of </w:t>
      </w:r>
      <w:r w:rsidR="007B73E7" w:rsidRPr="00E8239C">
        <w:rPr>
          <w:rStyle w:val="Strong"/>
        </w:rPr>
        <w:t>Submission</w:t>
      </w:r>
      <w:r w:rsidR="007B73E7">
        <w:rPr>
          <w:rStyle w:val="Strong"/>
        </w:rPr>
        <w:t>:</w:t>
      </w:r>
      <w:r w:rsidRPr="00E8239C">
        <w:rPr>
          <w:rStyle w:val="Strong"/>
        </w:rPr>
        <w:t xml:space="preserve"> </w:t>
      </w:r>
      <w:r w:rsidR="006C6942">
        <w:rPr>
          <w:rStyle w:val="Strong"/>
        </w:rPr>
        <w:t>22</w:t>
      </w:r>
      <w:r w:rsidRPr="00E8239C">
        <w:rPr>
          <w:rStyle w:val="Strong"/>
        </w:rPr>
        <w:t xml:space="preserve"> -</w:t>
      </w:r>
      <w:r w:rsidR="006C6942">
        <w:rPr>
          <w:rStyle w:val="Strong"/>
        </w:rPr>
        <w:t>NOV</w:t>
      </w:r>
      <w:r w:rsidRPr="00E8239C">
        <w:rPr>
          <w:rStyle w:val="Strong"/>
        </w:rPr>
        <w:t xml:space="preserve"> -202</w:t>
      </w:r>
      <w:r w:rsidR="006C6942">
        <w:rPr>
          <w:rStyle w:val="Strong"/>
        </w:rPr>
        <w:t>3</w:t>
      </w:r>
    </w:p>
    <w:p w14:paraId="66964AFD" w14:textId="77777777" w:rsidR="00D2327D" w:rsidRDefault="006C748E" w:rsidP="00256B7E">
      <w:pPr>
        <w:rPr>
          <w:rStyle w:val="Strong"/>
        </w:rPr>
      </w:pPr>
      <w:r w:rsidRPr="006C748E">
        <w:rPr>
          <w:rStyle w:val="Strong"/>
          <w:highlight w:val="cyan"/>
        </w:rPr>
        <w:t xml:space="preserve">Source code Git </w:t>
      </w:r>
      <w:proofErr w:type="spellStart"/>
      <w:r w:rsidR="007B73E7" w:rsidRPr="006C748E">
        <w:rPr>
          <w:rStyle w:val="Strong"/>
          <w:highlight w:val="cyan"/>
        </w:rPr>
        <w:t>Locatio</w:t>
      </w:r>
      <w:proofErr w:type="spellEnd"/>
      <w:r w:rsidR="00D2327D">
        <w:rPr>
          <w:rStyle w:val="Strong"/>
        </w:rPr>
        <w:t xml:space="preserve">  </w:t>
      </w:r>
    </w:p>
    <w:p w14:paraId="0D1D3AEA" w14:textId="39DFF300" w:rsidR="002929B1" w:rsidRDefault="002929B1" w:rsidP="00256B7E">
      <w:pPr>
        <w:rPr>
          <w:rStyle w:val="Strong"/>
        </w:rPr>
      </w:pPr>
      <w:r w:rsidRPr="002929B1">
        <w:rPr>
          <w:rStyle w:val="Strong"/>
        </w:rPr>
        <w:t>https://github.com/anantkhairnar/CI-CD-Deployment-for-Springboot-Application.git</w:t>
      </w:r>
    </w:p>
    <w:p w14:paraId="2D20AC1B" w14:textId="77777777" w:rsidR="002929B1" w:rsidRDefault="002929B1" w:rsidP="00256B7E">
      <w:pPr>
        <w:rPr>
          <w:rStyle w:val="Strong"/>
        </w:rPr>
      </w:pPr>
    </w:p>
    <w:p w14:paraId="331D65AE" w14:textId="79FC6BB9" w:rsidR="000B522B" w:rsidRDefault="000B522B" w:rsidP="00256B7E">
      <w:pPr>
        <w:rPr>
          <w:rStyle w:val="Strong"/>
          <w:b w:val="0"/>
          <w:bCs w:val="0"/>
        </w:rPr>
      </w:pPr>
    </w:p>
    <w:p w14:paraId="63BD9C74" w14:textId="77777777" w:rsidR="000B522B" w:rsidRPr="00E8239C" w:rsidRDefault="000B522B" w:rsidP="00256B7E">
      <w:pPr>
        <w:rPr>
          <w:b/>
          <w:bCs/>
        </w:rPr>
      </w:pPr>
    </w:p>
    <w:p w14:paraId="35D139EF" w14:textId="77777777" w:rsidR="006C6942" w:rsidRDefault="006C6942" w:rsidP="006C6942">
      <w:pPr>
        <w:pStyle w:val="Header"/>
      </w:pPr>
    </w:p>
    <w:p w14:paraId="4E3C8B86" w14:textId="62B30B3A" w:rsidR="007B73E7" w:rsidRDefault="007B73E7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8A625C" w14:textId="1C6E281B" w:rsidR="007B73E7" w:rsidRDefault="007B73E7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490552AC" w14:textId="6C417988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6E04993" w14:textId="057346ED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274A041" w14:textId="3F34B342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3CDB60E" w14:textId="00E5056E" w:rsidR="000B522B" w:rsidRPr="002929B1" w:rsidRDefault="002929B1" w:rsidP="007B73E7">
      <w:pPr>
        <w:pStyle w:val="Normal-Italic"/>
        <w:rPr>
          <w:b/>
          <w:bCs/>
          <w:i w:val="0"/>
          <w:iCs/>
          <w:sz w:val="44"/>
          <w:szCs w:val="44"/>
        </w:rPr>
      </w:pPr>
      <w:r w:rsidRPr="002929B1">
        <w:rPr>
          <w:b/>
          <w:bCs/>
          <w:i w:val="0"/>
          <w:iCs/>
          <w:sz w:val="44"/>
          <w:szCs w:val="44"/>
        </w:rPr>
        <w:t xml:space="preserve">Screen </w:t>
      </w:r>
      <w:proofErr w:type="gramStart"/>
      <w:r w:rsidRPr="002929B1">
        <w:rPr>
          <w:b/>
          <w:bCs/>
          <w:i w:val="0"/>
          <w:iCs/>
          <w:sz w:val="44"/>
          <w:szCs w:val="44"/>
        </w:rPr>
        <w:t>shot</w:t>
      </w:r>
      <w:proofErr w:type="gramEnd"/>
    </w:p>
    <w:p w14:paraId="2D71E583" w14:textId="755FD5B2" w:rsidR="000B522B" w:rsidRPr="002929B1" w:rsidRDefault="002929B1" w:rsidP="007B73E7">
      <w:pPr>
        <w:pStyle w:val="Normal-Italic"/>
        <w:rPr>
          <w:b/>
          <w:bCs/>
          <w:i w:val="0"/>
          <w:i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CE835DA" wp14:editId="3FB09C10">
            <wp:extent cx="5106670" cy="3850640"/>
            <wp:effectExtent l="0" t="0" r="0" b="0"/>
            <wp:docPr id="1485008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B182" wp14:editId="754F7BE1">
            <wp:extent cx="5943600" cy="3693160"/>
            <wp:effectExtent l="0" t="0" r="0" b="2540"/>
            <wp:docPr id="4331093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4935F" wp14:editId="66EE46AB">
            <wp:extent cx="5943600" cy="2671445"/>
            <wp:effectExtent l="0" t="0" r="0" b="0"/>
            <wp:docPr id="12008577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67530" wp14:editId="760E1A61">
            <wp:extent cx="5943600" cy="2969260"/>
            <wp:effectExtent l="0" t="0" r="0" b="2540"/>
            <wp:docPr id="730898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A6577" wp14:editId="492B2A4C">
            <wp:extent cx="5943600" cy="3131820"/>
            <wp:effectExtent l="0" t="0" r="0" b="0"/>
            <wp:docPr id="7966620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35476" wp14:editId="27E71BD0">
            <wp:extent cx="5943600" cy="3746500"/>
            <wp:effectExtent l="0" t="0" r="0" b="6350"/>
            <wp:docPr id="7222011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BD842" wp14:editId="2C3532D0">
            <wp:extent cx="5943600" cy="3746500"/>
            <wp:effectExtent l="0" t="0" r="0" b="6350"/>
            <wp:docPr id="1297708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427F5" wp14:editId="74A5F444">
            <wp:extent cx="5943600" cy="5513070"/>
            <wp:effectExtent l="0" t="0" r="0" b="0"/>
            <wp:docPr id="1599592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DA7FE" wp14:editId="1E5A9B12">
            <wp:extent cx="5943600" cy="3356610"/>
            <wp:effectExtent l="0" t="0" r="0" b="0"/>
            <wp:docPr id="1792308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2616A" wp14:editId="741A9D2E">
            <wp:extent cx="5943600" cy="1188720"/>
            <wp:effectExtent l="0" t="0" r="0" b="0"/>
            <wp:docPr id="169555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58A2" w14:textId="7FC129EC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72323B" w14:textId="27FDBFB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4CB00DB1" w14:textId="190A2D1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66FE95A" w14:textId="7E57E50D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0CFB2F3E" w14:textId="1B501965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AEAF02F" w14:textId="520D39A1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068A762" w14:textId="29EA48E6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1BFB616B" w14:textId="15D512C0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A3D112A" w14:textId="03C841B1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48CD714" w14:textId="1A23E17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D8CC1AE" w14:textId="4BEF264C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9D15A4" w14:textId="77777777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B73E7" w14:paraId="335CCF54" w14:textId="77777777" w:rsidTr="007B73E7">
        <w:tc>
          <w:tcPr>
            <w:tcW w:w="9350" w:type="dxa"/>
          </w:tcPr>
          <w:p w14:paraId="6B18D97F" w14:textId="7AB8DC5D" w:rsidR="007B73E7" w:rsidRPr="00933B64" w:rsidRDefault="007B73E7" w:rsidP="00941888">
            <w:pPr>
              <w:pStyle w:val="Normal-SpaceAbove"/>
              <w:rPr>
                <w:b/>
                <w:bCs/>
              </w:rPr>
            </w:pPr>
            <w:r w:rsidRPr="00933B64">
              <w:rPr>
                <w:b/>
                <w:bCs/>
                <w:highlight w:val="cyan"/>
              </w:rPr>
              <w:t xml:space="preserve">Screen </w:t>
            </w:r>
            <w:r w:rsidR="00933B64" w:rsidRPr="00933B64">
              <w:rPr>
                <w:b/>
                <w:bCs/>
                <w:highlight w:val="cyan"/>
              </w:rPr>
              <w:t>Shots:</w:t>
            </w:r>
          </w:p>
        </w:tc>
      </w:tr>
      <w:tr w:rsidR="007B73E7" w14:paraId="02A137A2" w14:textId="77777777" w:rsidTr="00933B64">
        <w:trPr>
          <w:trHeight w:val="4850"/>
        </w:trPr>
        <w:tc>
          <w:tcPr>
            <w:tcW w:w="9350" w:type="dxa"/>
          </w:tcPr>
          <w:p w14:paraId="0A8A9C77" w14:textId="61CFAB60" w:rsidR="007B73E7" w:rsidRPr="00933B64" w:rsidRDefault="00130981" w:rsidP="00941888">
            <w:pPr>
              <w:pStyle w:val="Normal-SpaceAbove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4C944C" wp14:editId="3DFF6AC7">
                  <wp:extent cx="5943600" cy="3714750"/>
                  <wp:effectExtent l="0" t="0" r="0" b="0"/>
                  <wp:docPr id="140169185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E20B0A" wp14:editId="446DA929">
                  <wp:extent cx="5943600" cy="3714750"/>
                  <wp:effectExtent l="0" t="0" r="0" b="0"/>
                  <wp:docPr id="88761576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CE59E4" wp14:editId="5BF440FA">
                  <wp:extent cx="5943600" cy="3714750"/>
                  <wp:effectExtent l="0" t="0" r="0" b="0"/>
                  <wp:docPr id="18476901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5B892C" wp14:editId="43B04282">
                  <wp:extent cx="5943600" cy="3714750"/>
                  <wp:effectExtent l="0" t="0" r="0" b="0"/>
                  <wp:docPr id="83796760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4AA34E1" wp14:editId="0B1870E9">
                  <wp:extent cx="5943600" cy="3714750"/>
                  <wp:effectExtent l="0" t="0" r="0" b="0"/>
                  <wp:docPr id="66187218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BB51AF" wp14:editId="33E8F554">
                  <wp:extent cx="5943600" cy="3714750"/>
                  <wp:effectExtent l="0" t="0" r="0" b="0"/>
                  <wp:docPr id="64808499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D399E63" wp14:editId="78D23931">
                  <wp:extent cx="5943600" cy="3714750"/>
                  <wp:effectExtent l="0" t="0" r="0" b="0"/>
                  <wp:docPr id="170148746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7E0072" wp14:editId="0246FFDB">
                  <wp:extent cx="5943600" cy="3714750"/>
                  <wp:effectExtent l="0" t="0" r="0" b="0"/>
                  <wp:docPr id="169543785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AE4165D" wp14:editId="4C7A1366">
                  <wp:extent cx="5943600" cy="3714750"/>
                  <wp:effectExtent l="0" t="0" r="0" b="0"/>
                  <wp:docPr id="128886785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3ADED9" wp14:editId="79A51095">
                  <wp:extent cx="5943600" cy="3714750"/>
                  <wp:effectExtent l="0" t="0" r="0" b="0"/>
                  <wp:docPr id="16795794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C842EB5" wp14:editId="7DB73CD1">
                  <wp:extent cx="5943600" cy="3714750"/>
                  <wp:effectExtent l="0" t="0" r="0" b="0"/>
                  <wp:docPr id="102419531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00A39B" wp14:editId="00815C1C">
                  <wp:extent cx="5943600" cy="3714750"/>
                  <wp:effectExtent l="0" t="0" r="0" b="0"/>
                  <wp:docPr id="2118570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1914095" wp14:editId="00095152">
                  <wp:extent cx="5943600" cy="3714750"/>
                  <wp:effectExtent l="0" t="0" r="0" b="0"/>
                  <wp:docPr id="61101377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6774B7" wp14:editId="2BE15F14">
                  <wp:extent cx="5943600" cy="3714750"/>
                  <wp:effectExtent l="0" t="0" r="0" b="0"/>
                  <wp:docPr id="16433946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7F54921" wp14:editId="254A3BB5">
                  <wp:extent cx="5943600" cy="3714750"/>
                  <wp:effectExtent l="0" t="0" r="0" b="0"/>
                  <wp:docPr id="47986116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0336C1" wp14:editId="4F665EA8">
                  <wp:extent cx="5943600" cy="3714750"/>
                  <wp:effectExtent l="0" t="0" r="0" b="0"/>
                  <wp:docPr id="68050826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E5853B1" wp14:editId="0B51779C">
                  <wp:extent cx="5943600" cy="3714750"/>
                  <wp:effectExtent l="0" t="0" r="0" b="0"/>
                  <wp:docPr id="17349920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8F9560" wp14:editId="4AE69791">
                  <wp:extent cx="5943600" cy="3714750"/>
                  <wp:effectExtent l="0" t="0" r="0" b="0"/>
                  <wp:docPr id="17855657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8626941" wp14:editId="21335F95">
                  <wp:extent cx="5943600" cy="3714750"/>
                  <wp:effectExtent l="0" t="0" r="0" b="0"/>
                  <wp:docPr id="17412610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6CB33D" wp14:editId="32A28E21">
                  <wp:extent cx="5943600" cy="3714750"/>
                  <wp:effectExtent l="0" t="0" r="0" b="0"/>
                  <wp:docPr id="6271477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F24EFB8" wp14:editId="78BAD5A2">
                  <wp:extent cx="5943600" cy="3714750"/>
                  <wp:effectExtent l="0" t="0" r="0" b="0"/>
                  <wp:docPr id="27541968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0D4766" wp14:editId="3E5908FE">
                  <wp:extent cx="5943600" cy="3714750"/>
                  <wp:effectExtent l="0" t="0" r="0" b="0"/>
                  <wp:docPr id="11288146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3790113" wp14:editId="10739CF4">
                  <wp:extent cx="5943600" cy="3714750"/>
                  <wp:effectExtent l="0" t="0" r="0" b="0"/>
                  <wp:docPr id="1261107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3E7" w14:paraId="1315B1BA" w14:textId="77777777" w:rsidTr="007B73E7">
        <w:tc>
          <w:tcPr>
            <w:tcW w:w="9350" w:type="dxa"/>
          </w:tcPr>
          <w:p w14:paraId="7DDFF061" w14:textId="4A80ED2B" w:rsidR="007B73E7" w:rsidRDefault="007B73E7" w:rsidP="00941888">
            <w:pPr>
              <w:pStyle w:val="Normal-SpaceAbove"/>
            </w:pPr>
          </w:p>
        </w:tc>
      </w:tr>
      <w:tr w:rsidR="007B73E7" w14:paraId="113B5107" w14:textId="77777777" w:rsidTr="007B73E7">
        <w:tc>
          <w:tcPr>
            <w:tcW w:w="9350" w:type="dxa"/>
          </w:tcPr>
          <w:p w14:paraId="424FFA1F" w14:textId="3AB1C452" w:rsidR="007B73E7" w:rsidRDefault="007B73E7" w:rsidP="00941888">
            <w:pPr>
              <w:pStyle w:val="Normal-SpaceAbove"/>
            </w:pPr>
          </w:p>
        </w:tc>
      </w:tr>
      <w:tr w:rsidR="007B73E7" w14:paraId="3E670266" w14:textId="77777777" w:rsidTr="007B73E7">
        <w:tc>
          <w:tcPr>
            <w:tcW w:w="9350" w:type="dxa"/>
          </w:tcPr>
          <w:p w14:paraId="2BA0443F" w14:textId="50C54ABD" w:rsidR="007B73E7" w:rsidRDefault="007B73E7" w:rsidP="00941888">
            <w:pPr>
              <w:pStyle w:val="Normal-SpaceAbove"/>
            </w:pPr>
          </w:p>
        </w:tc>
      </w:tr>
      <w:tr w:rsidR="007B73E7" w14:paraId="2902238F" w14:textId="77777777" w:rsidTr="007B73E7">
        <w:tc>
          <w:tcPr>
            <w:tcW w:w="9350" w:type="dxa"/>
          </w:tcPr>
          <w:p w14:paraId="10D3D0E9" w14:textId="24EAD6DF" w:rsidR="007B73E7" w:rsidRPr="00933B64" w:rsidRDefault="007B73E7" w:rsidP="00941888">
            <w:pPr>
              <w:pStyle w:val="Normal-SpaceAbove"/>
              <w:rPr>
                <w:b/>
                <w:bCs/>
              </w:rPr>
            </w:pPr>
          </w:p>
        </w:tc>
      </w:tr>
      <w:tr w:rsidR="007B73E7" w14:paraId="6BF053A1" w14:textId="77777777" w:rsidTr="007B73E7">
        <w:tc>
          <w:tcPr>
            <w:tcW w:w="9350" w:type="dxa"/>
          </w:tcPr>
          <w:p w14:paraId="521ADF2B" w14:textId="3BD12368" w:rsidR="007B73E7" w:rsidRDefault="007B73E7" w:rsidP="00941888">
            <w:pPr>
              <w:pStyle w:val="Normal-SpaceAbove"/>
            </w:pPr>
          </w:p>
        </w:tc>
      </w:tr>
      <w:tr w:rsidR="007B73E7" w14:paraId="1073D00E" w14:textId="77777777" w:rsidTr="007B73E7">
        <w:tc>
          <w:tcPr>
            <w:tcW w:w="9350" w:type="dxa"/>
          </w:tcPr>
          <w:p w14:paraId="7DC52D9D" w14:textId="77777777" w:rsidR="007B73E7" w:rsidRDefault="007B73E7" w:rsidP="00941888">
            <w:pPr>
              <w:pStyle w:val="Normal-SpaceAbove"/>
            </w:pPr>
          </w:p>
        </w:tc>
      </w:tr>
      <w:tr w:rsidR="00933B64" w14:paraId="73CDBEF7" w14:textId="77777777" w:rsidTr="007B73E7">
        <w:tc>
          <w:tcPr>
            <w:tcW w:w="9350" w:type="dxa"/>
          </w:tcPr>
          <w:p w14:paraId="42488972" w14:textId="61481217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933B64" w14:paraId="433B35BC" w14:textId="77777777" w:rsidTr="00C32FD4">
        <w:tc>
          <w:tcPr>
            <w:tcW w:w="9350" w:type="dxa"/>
            <w:tcBorders>
              <w:bottom w:val="single" w:sz="4" w:space="0" w:color="auto"/>
            </w:tcBorders>
          </w:tcPr>
          <w:p w14:paraId="7B3F3758" w14:textId="6041ECAC" w:rsidR="00933B64" w:rsidRDefault="00933B64" w:rsidP="00941888">
            <w:pPr>
              <w:pStyle w:val="Normal-SpaceAbove"/>
            </w:pPr>
          </w:p>
        </w:tc>
      </w:tr>
      <w:tr w:rsidR="00933B64" w14:paraId="565BA00C" w14:textId="77777777" w:rsidTr="00C32FD4">
        <w:tc>
          <w:tcPr>
            <w:tcW w:w="9350" w:type="dxa"/>
            <w:tcBorders>
              <w:bottom w:val="nil"/>
            </w:tcBorders>
          </w:tcPr>
          <w:p w14:paraId="1CC54102" w14:textId="1EF73CC4" w:rsidR="00C32FD4" w:rsidRDefault="00C32FD4" w:rsidP="00941888">
            <w:pPr>
              <w:pStyle w:val="Normal-SpaceAbove"/>
            </w:pPr>
          </w:p>
        </w:tc>
      </w:tr>
      <w:tr w:rsidR="00933B64" w14:paraId="17F7D553" w14:textId="77777777" w:rsidTr="00C32FD4">
        <w:tc>
          <w:tcPr>
            <w:tcW w:w="9350" w:type="dxa"/>
            <w:tcBorders>
              <w:top w:val="nil"/>
              <w:bottom w:val="nil"/>
            </w:tcBorders>
          </w:tcPr>
          <w:p w14:paraId="7312168B" w14:textId="5DBB20A6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933B64" w14:paraId="4824FBF9" w14:textId="77777777" w:rsidTr="00C32FD4">
        <w:tc>
          <w:tcPr>
            <w:tcW w:w="9350" w:type="dxa"/>
            <w:tcBorders>
              <w:top w:val="nil"/>
            </w:tcBorders>
          </w:tcPr>
          <w:p w14:paraId="642A5C54" w14:textId="6EE05F89" w:rsidR="00933B64" w:rsidRDefault="00933B64" w:rsidP="00941888">
            <w:pPr>
              <w:pStyle w:val="Normal-SpaceAbove"/>
            </w:pPr>
          </w:p>
        </w:tc>
      </w:tr>
      <w:tr w:rsidR="00933B64" w14:paraId="5DD9D6F2" w14:textId="77777777" w:rsidTr="0001385F">
        <w:tc>
          <w:tcPr>
            <w:tcW w:w="9350" w:type="dxa"/>
            <w:tcBorders>
              <w:bottom w:val="nil"/>
            </w:tcBorders>
          </w:tcPr>
          <w:p w14:paraId="286C4D2F" w14:textId="5C215D25" w:rsidR="00933B64" w:rsidRDefault="00933B64" w:rsidP="00941888">
            <w:pPr>
              <w:pStyle w:val="Normal-SpaceAbove"/>
            </w:pPr>
          </w:p>
        </w:tc>
      </w:tr>
      <w:tr w:rsidR="00933B64" w14:paraId="0DF23E51" w14:textId="77777777" w:rsidTr="0001385F">
        <w:tc>
          <w:tcPr>
            <w:tcW w:w="9350" w:type="dxa"/>
            <w:tcBorders>
              <w:top w:val="nil"/>
            </w:tcBorders>
          </w:tcPr>
          <w:p w14:paraId="72BB13C4" w14:textId="77777777" w:rsidR="00933B64" w:rsidRDefault="00933B64" w:rsidP="00941888">
            <w:pPr>
              <w:pStyle w:val="Normal-SpaceAbove"/>
            </w:pPr>
          </w:p>
        </w:tc>
      </w:tr>
      <w:tr w:rsidR="00933B64" w14:paraId="54B66F9F" w14:textId="77777777" w:rsidTr="007B73E7">
        <w:tc>
          <w:tcPr>
            <w:tcW w:w="9350" w:type="dxa"/>
          </w:tcPr>
          <w:p w14:paraId="30EED036" w14:textId="06FF4C68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C32FD4" w14:paraId="70FFB67E" w14:textId="77777777" w:rsidTr="007B73E7">
        <w:tc>
          <w:tcPr>
            <w:tcW w:w="9350" w:type="dxa"/>
          </w:tcPr>
          <w:p w14:paraId="5E39F884" w14:textId="0B22DDD8" w:rsidR="00C32FD4" w:rsidRPr="00C32FD4" w:rsidRDefault="00C32FD4" w:rsidP="00941888">
            <w:pPr>
              <w:pStyle w:val="Normal-SpaceAbove"/>
              <w:rPr>
                <w:b/>
                <w:bCs/>
              </w:rPr>
            </w:pPr>
          </w:p>
        </w:tc>
      </w:tr>
      <w:tr w:rsidR="00C32FD4" w14:paraId="3432913D" w14:textId="77777777" w:rsidTr="007B73E7">
        <w:tc>
          <w:tcPr>
            <w:tcW w:w="9350" w:type="dxa"/>
          </w:tcPr>
          <w:p w14:paraId="3E5DEBF9" w14:textId="087F5486" w:rsidR="00C32FD4" w:rsidRPr="00C32FD4" w:rsidRDefault="00C32FD4" w:rsidP="00941888">
            <w:pPr>
              <w:pStyle w:val="Normal-SpaceAbove"/>
              <w:rPr>
                <w:b/>
                <w:bCs/>
                <w:noProof/>
              </w:rPr>
            </w:pPr>
          </w:p>
        </w:tc>
      </w:tr>
      <w:tr w:rsidR="00C32FD4" w14:paraId="25FEA123" w14:textId="77777777" w:rsidTr="007B73E7">
        <w:tc>
          <w:tcPr>
            <w:tcW w:w="9350" w:type="dxa"/>
          </w:tcPr>
          <w:p w14:paraId="3C9E7516" w14:textId="53A55373" w:rsidR="00C32FD4" w:rsidRDefault="00C32FD4" w:rsidP="00941888">
            <w:pPr>
              <w:pStyle w:val="Normal-SpaceAbove"/>
              <w:rPr>
                <w:noProof/>
              </w:rPr>
            </w:pPr>
          </w:p>
        </w:tc>
      </w:tr>
    </w:tbl>
    <w:p w14:paraId="03CD13AB" w14:textId="11F7BF18" w:rsidR="00387E78" w:rsidRPr="00941888" w:rsidRDefault="00387E78" w:rsidP="00941888">
      <w:pPr>
        <w:pStyle w:val="Normal-SpaceAbove"/>
      </w:pPr>
    </w:p>
    <w:p w14:paraId="5D3DE5E7" w14:textId="00A3F56A" w:rsidR="00941888" w:rsidRPr="00941888" w:rsidRDefault="00941888" w:rsidP="00941888">
      <w:pPr>
        <w:pStyle w:val="NoSpacing"/>
      </w:pPr>
    </w:p>
    <w:sectPr w:rsidR="00941888" w:rsidRPr="00941888" w:rsidSect="00941888">
      <w:pgSz w:w="12240" w:h="15840"/>
      <w:pgMar w:top="1620" w:right="1440" w:bottom="63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02C9D" w14:textId="77777777" w:rsidR="00FE06DE" w:rsidRDefault="00FE06DE" w:rsidP="00387E78">
      <w:pPr>
        <w:spacing w:after="0" w:line="240" w:lineRule="auto"/>
      </w:pPr>
      <w:r>
        <w:separator/>
      </w:r>
    </w:p>
  </w:endnote>
  <w:endnote w:type="continuationSeparator" w:id="0">
    <w:p w14:paraId="03FF0811" w14:textId="77777777" w:rsidR="00FE06DE" w:rsidRDefault="00FE06DE" w:rsidP="00387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C7544" w14:textId="77777777" w:rsidR="00FE06DE" w:rsidRDefault="00FE06DE" w:rsidP="00387E78">
      <w:pPr>
        <w:spacing w:after="0" w:line="240" w:lineRule="auto"/>
      </w:pPr>
      <w:r>
        <w:separator/>
      </w:r>
    </w:p>
  </w:footnote>
  <w:footnote w:type="continuationSeparator" w:id="0">
    <w:p w14:paraId="3A7939DC" w14:textId="77777777" w:rsidR="00FE06DE" w:rsidRDefault="00FE06DE" w:rsidP="00387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5A72"/>
    <w:multiLevelType w:val="hybridMultilevel"/>
    <w:tmpl w:val="A136078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936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9C"/>
    <w:rsid w:val="0001385F"/>
    <w:rsid w:val="000B522B"/>
    <w:rsid w:val="00130981"/>
    <w:rsid w:val="00256B7E"/>
    <w:rsid w:val="0026702D"/>
    <w:rsid w:val="002929B1"/>
    <w:rsid w:val="00387E78"/>
    <w:rsid w:val="004570D7"/>
    <w:rsid w:val="004A0D72"/>
    <w:rsid w:val="004D5D58"/>
    <w:rsid w:val="004D7445"/>
    <w:rsid w:val="005D47DD"/>
    <w:rsid w:val="006C6942"/>
    <w:rsid w:val="006C748E"/>
    <w:rsid w:val="007B73E7"/>
    <w:rsid w:val="007E1D9A"/>
    <w:rsid w:val="008568DE"/>
    <w:rsid w:val="00933B64"/>
    <w:rsid w:val="00941888"/>
    <w:rsid w:val="00A835B2"/>
    <w:rsid w:val="00AA1B9C"/>
    <w:rsid w:val="00AD3960"/>
    <w:rsid w:val="00B573D6"/>
    <w:rsid w:val="00B72D61"/>
    <w:rsid w:val="00BD3D4A"/>
    <w:rsid w:val="00C32FD4"/>
    <w:rsid w:val="00D2327D"/>
    <w:rsid w:val="00DE5CB1"/>
    <w:rsid w:val="00E600D0"/>
    <w:rsid w:val="00E8239C"/>
    <w:rsid w:val="00F8115A"/>
    <w:rsid w:val="00F87D3C"/>
    <w:rsid w:val="00FE0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FAEDB"/>
  <w15:chartTrackingRefBased/>
  <w15:docId w15:val="{4D56E91A-FBB2-4377-9F00-AE622414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3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888"/>
  </w:style>
  <w:style w:type="paragraph" w:styleId="Heading1">
    <w:name w:val="heading 1"/>
    <w:basedOn w:val="Normal"/>
    <w:link w:val="Heading1Char"/>
    <w:uiPriority w:val="9"/>
    <w:qFormat/>
    <w:rsid w:val="00941888"/>
    <w:pPr>
      <w:spacing w:after="0"/>
      <w:contextualSpacing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888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941888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941888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941888"/>
    <w:rPr>
      <w:sz w:val="22"/>
    </w:rPr>
  </w:style>
  <w:style w:type="table" w:styleId="TableGrid">
    <w:name w:val="Table Grid"/>
    <w:basedOn w:val="TableNormal"/>
    <w:uiPriority w:val="39"/>
    <w:rsid w:val="009418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98"/>
    <w:qFormat/>
    <w:rsid w:val="0094188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41888"/>
    <w:rPr>
      <w:rFonts w:eastAsiaTheme="majorEastAsia" w:cstheme="majorBidi"/>
      <w:b/>
      <w:sz w:val="24"/>
      <w:szCs w:val="32"/>
    </w:rPr>
  </w:style>
  <w:style w:type="paragraph" w:styleId="Title">
    <w:name w:val="Title"/>
    <w:basedOn w:val="Normal"/>
    <w:link w:val="TitleChar"/>
    <w:uiPriority w:val="1"/>
    <w:qFormat/>
    <w:rsid w:val="00941888"/>
    <w:pPr>
      <w:contextualSpacing/>
      <w:jc w:val="center"/>
    </w:pPr>
    <w:rPr>
      <w:rFonts w:asciiTheme="majorHAnsi" w:eastAsiaTheme="majorEastAsia" w:hAnsiTheme="majorHAnsi" w:cstheme="majorBidi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941888"/>
    <w:rPr>
      <w:rFonts w:asciiTheme="majorHAnsi" w:eastAsiaTheme="majorEastAsia" w:hAnsiTheme="majorHAnsi" w:cstheme="majorBidi"/>
      <w:kern w:val="28"/>
      <w:sz w:val="48"/>
      <w:szCs w:val="56"/>
    </w:rPr>
  </w:style>
  <w:style w:type="character" w:styleId="Strong">
    <w:name w:val="Strong"/>
    <w:basedOn w:val="DefaultParagraphFont"/>
    <w:uiPriority w:val="2"/>
    <w:qFormat/>
    <w:rsid w:val="00941888"/>
    <w:rPr>
      <w:b/>
      <w:bCs/>
    </w:rPr>
  </w:style>
  <w:style w:type="paragraph" w:customStyle="1" w:styleId="Normal-Italic">
    <w:name w:val="Normal - Italic"/>
    <w:basedOn w:val="Normal"/>
    <w:uiPriority w:val="4"/>
    <w:qFormat/>
    <w:rsid w:val="00941888"/>
    <w:pPr>
      <w:spacing w:after="1560"/>
      <w:contextualSpacing/>
    </w:pPr>
    <w:rPr>
      <w:i/>
    </w:rPr>
  </w:style>
  <w:style w:type="character" w:styleId="IntenseEmphasis">
    <w:name w:val="Intense Emphasis"/>
    <w:basedOn w:val="DefaultParagraphFont"/>
    <w:uiPriority w:val="3"/>
    <w:qFormat/>
    <w:rsid w:val="00941888"/>
    <w:rPr>
      <w:b/>
      <w:iCs/>
      <w:color w:val="auto"/>
      <w:sz w:val="28"/>
    </w:rPr>
  </w:style>
  <w:style w:type="character" w:styleId="PlaceholderText">
    <w:name w:val="Placeholder Text"/>
    <w:basedOn w:val="DefaultParagraphFont"/>
    <w:uiPriority w:val="99"/>
    <w:semiHidden/>
    <w:rsid w:val="00256B7E"/>
    <w:rPr>
      <w:color w:val="808080"/>
    </w:rPr>
  </w:style>
  <w:style w:type="paragraph" w:customStyle="1" w:styleId="Normal-SpaceAbove">
    <w:name w:val="Normal - Space Above"/>
    <w:basedOn w:val="Normal"/>
    <w:uiPriority w:val="5"/>
    <w:qFormat/>
    <w:rsid w:val="00941888"/>
    <w:pPr>
      <w:spacing w:before="360"/>
    </w:p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941888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941888"/>
    <w:rPr>
      <w:rFonts w:eastAsiaTheme="minorEastAsia"/>
      <w:color w:val="5A5A5A" w:themeColor="text1" w:themeTint="A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B52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2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3D4A"/>
    <w:pPr>
      <w:spacing w:after="160"/>
      <w:ind w:left="720"/>
      <w:contextualSpacing/>
    </w:pPr>
    <w:rPr>
      <w:kern w:val="2"/>
      <w:sz w:val="22"/>
      <w:szCs w:val="22"/>
      <w:lang w:val="en-IN"/>
      <w14:ligatures w14:val="standardContextual"/>
    </w:rPr>
  </w:style>
  <w:style w:type="paragraph" w:customStyle="1" w:styleId="msonormal0">
    <w:name w:val="msonormal"/>
    <w:basedOn w:val="Normal"/>
    <w:rsid w:val="00130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09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09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63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kris\AppData\Roaming\Microsoft\Templates\Problem%20of%20the%20wee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Franklin Gothic Book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93CF1F3-6895-4113-9405-2F3A876A32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AEF5650-58C8-42B7-A400-B55AC193EB8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9E13A9F2-E247-40CC-BCCC-BD4A9F61DA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A445B3B-A78D-46B3-B3CB-D4D4F88AE2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Problem of the week.dotx</Template>
  <TotalTime>0</TotalTime>
  <Pages>20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</dc:creator>
  <cp:keywords/>
  <dc:description/>
  <cp:lastModifiedBy>PRASHANT GIRAM [PUNE-QA]</cp:lastModifiedBy>
  <cp:revision>2</cp:revision>
  <cp:lastPrinted>2022-06-28T20:13:00Z</cp:lastPrinted>
  <dcterms:created xsi:type="dcterms:W3CDTF">2023-11-22T22:52:00Z</dcterms:created>
  <dcterms:modified xsi:type="dcterms:W3CDTF">2023-11-22T22:52:00Z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