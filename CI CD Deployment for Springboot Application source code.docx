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174" w14:textId="77777777" w:rsidR="0001385F" w:rsidRDefault="00E8239C" w:rsidP="00E8239C">
      <w:pPr>
        <w:pStyle w:val="Title"/>
        <w:jc w:val="left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0"/>
      </w:tblGrid>
      <w:tr w:rsidR="0001385F" w14:paraId="0844B6F9" w14:textId="77777777" w:rsidTr="002929B1">
        <w:trPr>
          <w:trHeight w:val="3467"/>
          <w:jc w:val="center"/>
        </w:trPr>
        <w:tc>
          <w:tcPr>
            <w:tcW w:w="8960" w:type="dxa"/>
            <w:vAlign w:val="center"/>
          </w:tcPr>
          <w:p w14:paraId="78B68C9C" w14:textId="77777777" w:rsidR="000B522B" w:rsidRDefault="000B522B" w:rsidP="000B522B">
            <w:pPr>
              <w:pStyle w:val="Title"/>
              <w:spacing w:line="360" w:lineRule="auto"/>
            </w:pPr>
          </w:p>
          <w:p w14:paraId="5B036B18" w14:textId="77777777" w:rsidR="002929B1" w:rsidRDefault="002929B1" w:rsidP="000B522B">
            <w:pPr>
              <w:pStyle w:val="Title"/>
              <w:spacing w:line="360" w:lineRule="auto"/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</w:pPr>
            <w:r w:rsidRPr="002929B1">
              <w:rPr>
                <w:rFonts w:ascii="Helvetica" w:hAnsi="Helvetica" w:cs="Helvetica"/>
                <w:b/>
                <w:bCs/>
                <w:color w:val="292F32"/>
                <w:sz w:val="52"/>
                <w:szCs w:val="52"/>
                <w:shd w:val="clear" w:color="auto" w:fill="FFFFFF"/>
              </w:rPr>
              <w:t xml:space="preserve">CI/CD Deployment for </w:t>
            </w:r>
            <w:proofErr w:type="spellStart"/>
            <w:r w:rsidRPr="002929B1">
              <w:rPr>
                <w:rFonts w:ascii="Helvetica" w:hAnsi="Helvetica" w:cs="Helvetica"/>
                <w:b/>
                <w:bCs/>
                <w:color w:val="292F32"/>
                <w:sz w:val="52"/>
                <w:szCs w:val="52"/>
                <w:shd w:val="clear" w:color="auto" w:fill="FFFFFF"/>
              </w:rPr>
              <w:t>Springboot</w:t>
            </w:r>
            <w:proofErr w:type="spellEnd"/>
            <w:r w:rsidRPr="002929B1">
              <w:rPr>
                <w:rFonts w:ascii="Helvetica" w:hAnsi="Helvetica" w:cs="Helvetica"/>
                <w:b/>
                <w:bCs/>
                <w:color w:val="292F32"/>
                <w:sz w:val="52"/>
                <w:szCs w:val="52"/>
                <w:shd w:val="clear" w:color="auto" w:fill="FFFFFF"/>
              </w:rPr>
              <w:t xml:space="preserve"> Application</w:t>
            </w:r>
            <w:r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  <w:t>.</w:t>
            </w:r>
          </w:p>
          <w:p w14:paraId="5FDE5A27" w14:textId="7A9C58B1" w:rsidR="0001385F" w:rsidRPr="00B72D61" w:rsidRDefault="0001385F" w:rsidP="000B522B">
            <w:pPr>
              <w:pStyle w:val="Title"/>
              <w:spacing w:line="360" w:lineRule="auto"/>
              <w:rPr>
                <w:b/>
                <w:bCs/>
              </w:rPr>
            </w:pPr>
            <w:r w:rsidRPr="00B72D61">
              <w:rPr>
                <w:b/>
                <w:bCs/>
              </w:rPr>
              <w:t>By</w:t>
            </w:r>
          </w:p>
          <w:p w14:paraId="7035698D" w14:textId="1D807705" w:rsidR="0001385F" w:rsidRPr="00B72D61" w:rsidRDefault="006C6942" w:rsidP="000B522B">
            <w:pPr>
              <w:pStyle w:val="Title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ANANT KHAIRNAR</w:t>
            </w:r>
          </w:p>
          <w:p w14:paraId="028375A4" w14:textId="77777777" w:rsidR="0001385F" w:rsidRDefault="0001385F" w:rsidP="000B522B">
            <w:pPr>
              <w:pStyle w:val="Title"/>
              <w:spacing w:line="360" w:lineRule="auto"/>
            </w:pPr>
          </w:p>
        </w:tc>
      </w:tr>
    </w:tbl>
    <w:p w14:paraId="76D3B005" w14:textId="5993DFD4" w:rsidR="00E8239C" w:rsidRDefault="00E8239C" w:rsidP="00E8239C">
      <w:pPr>
        <w:pStyle w:val="Title"/>
        <w:jc w:val="left"/>
      </w:pPr>
    </w:p>
    <w:p w14:paraId="18FEBCAF" w14:textId="77777777" w:rsidR="000B522B" w:rsidRPr="00256B7E" w:rsidRDefault="000B522B" w:rsidP="00E8239C">
      <w:pPr>
        <w:pStyle w:val="Title"/>
        <w:jc w:val="left"/>
      </w:pPr>
    </w:p>
    <w:p w14:paraId="0854573D" w14:textId="34F14078" w:rsidR="00E8239C" w:rsidRPr="00E8239C" w:rsidRDefault="00E8239C" w:rsidP="00256B7E">
      <w:pPr>
        <w:rPr>
          <w:rStyle w:val="Strong"/>
        </w:rPr>
      </w:pPr>
      <w:r w:rsidRPr="00E8239C">
        <w:rPr>
          <w:rStyle w:val="Strong"/>
        </w:rPr>
        <w:t xml:space="preserve">Date of </w:t>
      </w:r>
      <w:r w:rsidR="007B73E7" w:rsidRPr="00E8239C">
        <w:rPr>
          <w:rStyle w:val="Strong"/>
        </w:rPr>
        <w:t>Submission</w:t>
      </w:r>
      <w:r w:rsidR="007B73E7">
        <w:rPr>
          <w:rStyle w:val="Strong"/>
        </w:rPr>
        <w:t>:</w:t>
      </w:r>
      <w:r w:rsidRPr="00E8239C">
        <w:rPr>
          <w:rStyle w:val="Strong"/>
        </w:rPr>
        <w:t xml:space="preserve"> </w:t>
      </w:r>
      <w:r w:rsidR="006C6942">
        <w:rPr>
          <w:rStyle w:val="Strong"/>
        </w:rPr>
        <w:t>22</w:t>
      </w:r>
      <w:r w:rsidRPr="00E8239C">
        <w:rPr>
          <w:rStyle w:val="Strong"/>
        </w:rPr>
        <w:t xml:space="preserve"> -</w:t>
      </w:r>
      <w:r w:rsidR="006C6942">
        <w:rPr>
          <w:rStyle w:val="Strong"/>
        </w:rPr>
        <w:t>NOV</w:t>
      </w:r>
      <w:r w:rsidRPr="00E8239C">
        <w:rPr>
          <w:rStyle w:val="Strong"/>
        </w:rPr>
        <w:t xml:space="preserve"> -202</w:t>
      </w:r>
      <w:r w:rsidR="006C6942">
        <w:rPr>
          <w:rStyle w:val="Strong"/>
        </w:rPr>
        <w:t>3</w:t>
      </w:r>
    </w:p>
    <w:p w14:paraId="66964AFD" w14:textId="77777777" w:rsidR="00D2327D" w:rsidRDefault="006C748E" w:rsidP="00256B7E">
      <w:pPr>
        <w:rPr>
          <w:rStyle w:val="Strong"/>
        </w:rPr>
      </w:pPr>
      <w:r w:rsidRPr="006C748E">
        <w:rPr>
          <w:rStyle w:val="Strong"/>
          <w:highlight w:val="cyan"/>
        </w:rPr>
        <w:t xml:space="preserve">Source code Git </w:t>
      </w:r>
      <w:proofErr w:type="spellStart"/>
      <w:r w:rsidR="007B73E7" w:rsidRPr="006C748E">
        <w:rPr>
          <w:rStyle w:val="Strong"/>
          <w:highlight w:val="cyan"/>
        </w:rPr>
        <w:t>Locatio</w:t>
      </w:r>
      <w:proofErr w:type="spellEnd"/>
      <w:r w:rsidR="00D2327D">
        <w:rPr>
          <w:rStyle w:val="Strong"/>
        </w:rPr>
        <w:t xml:space="preserve">  </w:t>
      </w:r>
    </w:p>
    <w:p w14:paraId="0D1D3AEA" w14:textId="39DFF300" w:rsidR="002929B1" w:rsidRDefault="002929B1" w:rsidP="00256B7E">
      <w:pPr>
        <w:rPr>
          <w:rStyle w:val="Strong"/>
        </w:rPr>
      </w:pPr>
      <w:r w:rsidRPr="002929B1">
        <w:rPr>
          <w:rStyle w:val="Strong"/>
        </w:rPr>
        <w:t>https://github.com/anantkhairnar/CI-CD-Deployment-for-Springboot-Application.git</w:t>
      </w:r>
    </w:p>
    <w:p w14:paraId="2D20AC1B" w14:textId="77777777" w:rsidR="002929B1" w:rsidRDefault="002929B1" w:rsidP="00256B7E">
      <w:pPr>
        <w:rPr>
          <w:rStyle w:val="Strong"/>
        </w:rPr>
      </w:pPr>
    </w:p>
    <w:p w14:paraId="331D65AE" w14:textId="79FC6BB9" w:rsidR="000B522B" w:rsidRDefault="000B522B" w:rsidP="00256B7E">
      <w:pPr>
        <w:rPr>
          <w:rStyle w:val="Strong"/>
          <w:b w:val="0"/>
          <w:bCs w:val="0"/>
        </w:rPr>
      </w:pPr>
    </w:p>
    <w:p w14:paraId="63BD9C74" w14:textId="77777777" w:rsidR="000B522B" w:rsidRPr="00E8239C" w:rsidRDefault="000B522B" w:rsidP="00256B7E">
      <w:pPr>
        <w:rPr>
          <w:b/>
          <w:bCs/>
        </w:rPr>
      </w:pPr>
    </w:p>
    <w:p w14:paraId="2174E1C1" w14:textId="77777777" w:rsidR="00BD3D4A" w:rsidRDefault="007B73E7" w:rsidP="00BD3D4A">
      <w:pPr>
        <w:pStyle w:val="Title"/>
        <w:spacing w:line="360" w:lineRule="auto"/>
        <w:rPr>
          <w:b/>
          <w:bCs/>
          <w:iCs/>
        </w:rPr>
      </w:pPr>
      <w:r w:rsidRPr="006C748E">
        <w:rPr>
          <w:b/>
          <w:bCs/>
          <w:iCs/>
        </w:rPr>
        <w:t>Source</w:t>
      </w:r>
      <w:r w:rsidR="006C748E" w:rsidRPr="006C748E">
        <w:rPr>
          <w:b/>
          <w:bCs/>
          <w:iCs/>
        </w:rPr>
        <w:t xml:space="preserve"> </w:t>
      </w:r>
      <w:r w:rsidRPr="006C748E">
        <w:rPr>
          <w:b/>
          <w:bCs/>
          <w:iCs/>
        </w:rPr>
        <w:t>Code:</w:t>
      </w:r>
      <w:r w:rsidR="00BD3D4A">
        <w:rPr>
          <w:b/>
          <w:bCs/>
          <w:iCs/>
        </w:rPr>
        <w:t xml:space="preserve"> </w:t>
      </w:r>
    </w:p>
    <w:p w14:paraId="2D847C24" w14:textId="2872DAD8" w:rsidR="00BD3D4A" w:rsidRDefault="002929B1" w:rsidP="00BD3D4A">
      <w:pPr>
        <w:ind w:left="108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CI/CD Deployment for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Springboot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Application.</w:t>
      </w:r>
    </w:p>
    <w:p w14:paraId="71B818A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Repository</w:t>
      </w:r>
      <w:proofErr w:type="gramEnd"/>
      <w:r>
        <w:rPr>
          <w:color w:val="000000"/>
        </w:rPr>
        <w:t xml:space="preserve"> } from '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cdk</w:t>
      </w:r>
      <w:proofErr w:type="spellEnd"/>
      <w:r>
        <w:rPr>
          <w:color w:val="000000"/>
        </w:rPr>
        <w:t>-lib/</w:t>
      </w:r>
      <w:proofErr w:type="spellStart"/>
      <w:r>
        <w:rPr>
          <w:color w:val="000000"/>
        </w:rPr>
        <w:t>aws-codecommit</w:t>
      </w:r>
      <w:proofErr w:type="spellEnd"/>
      <w:r>
        <w:rPr>
          <w:color w:val="000000"/>
        </w:rPr>
        <w:t>'</w:t>
      </w:r>
    </w:p>
    <w:p w14:paraId="3E974F2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BuildSpec</w:t>
      </w:r>
      <w:proofErr w:type="spellEnd"/>
      <w:proofErr w:type="gramEnd"/>
      <w:r>
        <w:rPr>
          <w:color w:val="000000"/>
        </w:rPr>
        <w:t xml:space="preserve"> } from '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cdk</w:t>
      </w:r>
      <w:proofErr w:type="spellEnd"/>
      <w:r>
        <w:rPr>
          <w:color w:val="000000"/>
        </w:rPr>
        <w:t>-lib/</w:t>
      </w:r>
      <w:proofErr w:type="spellStart"/>
      <w:r>
        <w:rPr>
          <w:color w:val="000000"/>
        </w:rPr>
        <w:t>aws-codebuild</w:t>
      </w:r>
      <w:proofErr w:type="spellEnd"/>
      <w:r>
        <w:rPr>
          <w:color w:val="000000"/>
        </w:rPr>
        <w:t>'</w:t>
      </w:r>
    </w:p>
    <w:p w14:paraId="4DC589A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PolicyStatement</w:t>
      </w:r>
      <w:proofErr w:type="spellEnd"/>
      <w:proofErr w:type="gramEnd"/>
      <w:r>
        <w:rPr>
          <w:color w:val="000000"/>
        </w:rPr>
        <w:t xml:space="preserve"> } from '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cdk</w:t>
      </w:r>
      <w:proofErr w:type="spellEnd"/>
      <w:r>
        <w:rPr>
          <w:color w:val="000000"/>
        </w:rPr>
        <w:t>-lib/</w:t>
      </w:r>
      <w:proofErr w:type="spellStart"/>
      <w:r>
        <w:rPr>
          <w:color w:val="000000"/>
        </w:rPr>
        <w:t>aws-iam</w:t>
      </w:r>
      <w:proofErr w:type="spellEnd"/>
      <w:r>
        <w:rPr>
          <w:color w:val="000000"/>
        </w:rPr>
        <w:t>'</w:t>
      </w:r>
    </w:p>
    <w:p w14:paraId="2E3F964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CodeBuildStep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CodePipeline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CodePipelineSource</w:t>
      </w:r>
      <w:proofErr w:type="spellEnd"/>
      <w:r>
        <w:rPr>
          <w:color w:val="000000"/>
        </w:rPr>
        <w:t>, ShellStep } from '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cdk</w:t>
      </w:r>
      <w:proofErr w:type="spellEnd"/>
      <w:r>
        <w:rPr>
          <w:color w:val="000000"/>
        </w:rPr>
        <w:t>-lib/pipelines'</w:t>
      </w:r>
    </w:p>
    <w:p w14:paraId="5873FE6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CfnOutput</w:t>
      </w:r>
      <w:proofErr w:type="spellEnd"/>
      <w:proofErr w:type="gramEnd"/>
      <w:r>
        <w:rPr>
          <w:color w:val="000000"/>
        </w:rPr>
        <w:t xml:space="preserve">, Stack, </w:t>
      </w:r>
      <w:proofErr w:type="spellStart"/>
      <w:r>
        <w:rPr>
          <w:color w:val="000000"/>
        </w:rPr>
        <w:t>StackProps</w:t>
      </w:r>
      <w:proofErr w:type="spellEnd"/>
      <w:r>
        <w:rPr>
          <w:color w:val="000000"/>
        </w:rPr>
        <w:t xml:space="preserve"> } from '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cdk</w:t>
      </w:r>
      <w:proofErr w:type="spellEnd"/>
      <w:r>
        <w:rPr>
          <w:color w:val="000000"/>
        </w:rPr>
        <w:t>-lib'</w:t>
      </w:r>
    </w:p>
    <w:p w14:paraId="74F27CA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Construct</w:t>
      </w:r>
      <w:proofErr w:type="gramEnd"/>
      <w:r>
        <w:rPr>
          <w:color w:val="000000"/>
        </w:rPr>
        <w:t xml:space="preserve"> } from 'constructs'</w:t>
      </w:r>
    </w:p>
    <w:p w14:paraId="15A4A2A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Deployment</w:t>
      </w:r>
      <w:proofErr w:type="gramEnd"/>
      <w:r>
        <w:rPr>
          <w:color w:val="000000"/>
        </w:rPr>
        <w:t xml:space="preserve"> } from './stages'</w:t>
      </w:r>
    </w:p>
    <w:p w14:paraId="67FFC87D" w14:textId="77777777" w:rsidR="002929B1" w:rsidRDefault="002929B1" w:rsidP="002929B1">
      <w:pPr>
        <w:pStyle w:val="HTMLPreformatted"/>
        <w:rPr>
          <w:color w:val="000000"/>
        </w:rPr>
      </w:pPr>
    </w:p>
    <w:p w14:paraId="5ABB409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export class </w:t>
      </w:r>
      <w:proofErr w:type="spellStart"/>
      <w:r>
        <w:rPr>
          <w:color w:val="000000"/>
        </w:rPr>
        <w:t>CodePipelineStack</w:t>
      </w:r>
      <w:proofErr w:type="spellEnd"/>
      <w:r>
        <w:rPr>
          <w:color w:val="000000"/>
        </w:rPr>
        <w:t xml:space="preserve"> extends Stack {</w:t>
      </w:r>
    </w:p>
    <w:p w14:paraId="5CAAEC1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constructor (scope: Construct, id: string, </w:t>
      </w:r>
      <w:proofErr w:type="gramStart"/>
      <w:r>
        <w:rPr>
          <w:color w:val="000000"/>
        </w:rPr>
        <w:t>props?: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StackProps</w:t>
      </w:r>
      <w:proofErr w:type="spellEnd"/>
      <w:r>
        <w:rPr>
          <w:color w:val="000000"/>
        </w:rPr>
        <w:t>) {</w:t>
      </w:r>
    </w:p>
    <w:p w14:paraId="2430813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scope, id, props)</w:t>
      </w:r>
    </w:p>
    <w:p w14:paraId="73D986F9" w14:textId="77777777" w:rsidR="002929B1" w:rsidRDefault="002929B1" w:rsidP="002929B1">
      <w:pPr>
        <w:pStyle w:val="HTMLPreformatted"/>
        <w:rPr>
          <w:color w:val="000000"/>
        </w:rPr>
      </w:pPr>
    </w:p>
    <w:p w14:paraId="7B1BEB8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repo = new </w:t>
      </w:r>
      <w:proofErr w:type="gramStart"/>
      <w:r>
        <w:rPr>
          <w:color w:val="000000"/>
        </w:rPr>
        <w:t>Repository(</w:t>
      </w:r>
      <w:proofErr w:type="gramEnd"/>
      <w:r>
        <w:rPr>
          <w:color w:val="000000"/>
        </w:rPr>
        <w:t>this, 'Repository', {</w:t>
      </w:r>
    </w:p>
    <w:p w14:paraId="79286C0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repositoryName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SampleRepository</w:t>
      </w:r>
      <w:proofErr w:type="spellEnd"/>
      <w:r>
        <w:rPr>
          <w:color w:val="000000"/>
        </w:rPr>
        <w:t>',</w:t>
      </w:r>
    </w:p>
    <w:p w14:paraId="1EC5CA8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description: 'This is sample repository for the project.'</w:t>
      </w:r>
    </w:p>
    <w:p w14:paraId="24F7392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3B57F857" w14:textId="77777777" w:rsidR="002929B1" w:rsidRDefault="002929B1" w:rsidP="002929B1">
      <w:pPr>
        <w:pStyle w:val="HTMLPreformatted"/>
        <w:rPr>
          <w:color w:val="000000"/>
        </w:rPr>
      </w:pPr>
    </w:p>
    <w:p w14:paraId="38DEE86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validatePolicy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PolicyStatement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</w:p>
    <w:p w14:paraId="5A86F6E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actions: [</w:t>
      </w:r>
    </w:p>
    <w:p w14:paraId="06BC132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proofErr w:type="gramStart"/>
      <w:r>
        <w:rPr>
          <w:color w:val="000000"/>
        </w:rPr>
        <w:t>cloudformation:DescribeStacks</w:t>
      </w:r>
      <w:proofErr w:type="spellEnd"/>
      <w:proofErr w:type="gramEnd"/>
      <w:r>
        <w:rPr>
          <w:color w:val="000000"/>
        </w:rPr>
        <w:t>',</w:t>
      </w:r>
    </w:p>
    <w:p w14:paraId="7837A15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proofErr w:type="gramStart"/>
      <w:r>
        <w:rPr>
          <w:color w:val="000000"/>
        </w:rPr>
        <w:t>events:DescribeEventBus</w:t>
      </w:r>
      <w:proofErr w:type="spellEnd"/>
      <w:proofErr w:type="gramEnd"/>
      <w:r>
        <w:rPr>
          <w:color w:val="000000"/>
        </w:rPr>
        <w:t>'</w:t>
      </w:r>
    </w:p>
    <w:p w14:paraId="0934C50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14:paraId="4878136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resources: ['*']</w:t>
      </w:r>
    </w:p>
    <w:p w14:paraId="418C6F0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438BD32E" w14:textId="77777777" w:rsidR="002929B1" w:rsidRDefault="002929B1" w:rsidP="002929B1">
      <w:pPr>
        <w:pStyle w:val="HTMLPreformatted"/>
        <w:rPr>
          <w:color w:val="000000"/>
        </w:rPr>
      </w:pPr>
    </w:p>
    <w:p w14:paraId="663166A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pipeline = new </w:t>
      </w:r>
      <w:proofErr w:type="spellStart"/>
      <w:proofErr w:type="gramStart"/>
      <w:r>
        <w:rPr>
          <w:color w:val="000000"/>
        </w:rPr>
        <w:t>CodePipeline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this, 'Pipeline', {</w:t>
      </w:r>
    </w:p>
    <w:p w14:paraId="103CC1F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synth: new </w:t>
      </w:r>
      <w:proofErr w:type="gramStart"/>
      <w:r>
        <w:rPr>
          <w:color w:val="000000"/>
        </w:rPr>
        <w:t>ShellStep(</w:t>
      </w:r>
      <w:proofErr w:type="gramEnd"/>
      <w:r>
        <w:rPr>
          <w:color w:val="000000"/>
        </w:rPr>
        <w:t>'Synth', {</w:t>
      </w:r>
    </w:p>
    <w:p w14:paraId="05E995F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input: </w:t>
      </w:r>
      <w:proofErr w:type="spellStart"/>
      <w:r>
        <w:rPr>
          <w:color w:val="000000"/>
        </w:rPr>
        <w:t>CodePipelineSource.codeCommit</w:t>
      </w:r>
      <w:proofErr w:type="spellEnd"/>
      <w:r>
        <w:rPr>
          <w:color w:val="000000"/>
        </w:rPr>
        <w:t>(repo, 'main'),</w:t>
      </w:r>
    </w:p>
    <w:p w14:paraId="6D2A126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0210905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507E704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1DA6851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commands: [</w:t>
      </w:r>
    </w:p>
    <w:p w14:paraId="184C119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build'</w:t>
      </w:r>
    </w:p>
    <w:p w14:paraId="394C29C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]</w:t>
      </w:r>
    </w:p>
    <w:p w14:paraId="39EB48D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})</w:t>
      </w:r>
    </w:p>
    <w:p w14:paraId="1255B3D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7CE07213" w14:textId="77777777" w:rsidR="002929B1" w:rsidRDefault="002929B1" w:rsidP="002929B1">
      <w:pPr>
        <w:pStyle w:val="HTMLPreformatted"/>
        <w:rPr>
          <w:color w:val="000000"/>
        </w:rPr>
      </w:pPr>
    </w:p>
    <w:p w14:paraId="49854D9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// Add dev deployment</w:t>
      </w:r>
    </w:p>
    <w:p w14:paraId="19FEA27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devStage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Deployment(</w:t>
      </w:r>
      <w:proofErr w:type="gramEnd"/>
      <w:r>
        <w:rPr>
          <w:color w:val="000000"/>
        </w:rPr>
        <w:t>this, 'Dev')</w:t>
      </w:r>
    </w:p>
    <w:p w14:paraId="58AAF4A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pipeline.addStage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devStage</w:t>
      </w:r>
      <w:proofErr w:type="spellEnd"/>
      <w:r>
        <w:rPr>
          <w:color w:val="000000"/>
        </w:rPr>
        <w:t>, {</w:t>
      </w:r>
    </w:p>
    <w:p w14:paraId="3177E96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// Execute all sequence of actions before deployment</w:t>
      </w:r>
    </w:p>
    <w:p w14:paraId="60420C9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pre: [</w:t>
      </w:r>
    </w:p>
    <w:p w14:paraId="60EA574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'Linting', {</w:t>
      </w:r>
    </w:p>
    <w:p w14:paraId="1922DE6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69BB550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52B9190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2201D93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3BF6EB3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linting'</w:t>
      </w:r>
    </w:p>
    <w:p w14:paraId="0AABA8A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7672D80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}),</w:t>
      </w:r>
    </w:p>
    <w:p w14:paraId="2ED7577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', {</w:t>
      </w:r>
    </w:p>
    <w:p w14:paraId="1642797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0F3ACE4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5E076F6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5E49897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462AE21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'</w:t>
      </w:r>
    </w:p>
    <w:p w14:paraId="7631242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564435F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partialBuildSpec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BuildSpec.fromObject</w:t>
      </w:r>
      <w:proofErr w:type="spellEnd"/>
      <w:r>
        <w:rPr>
          <w:color w:val="000000"/>
        </w:rPr>
        <w:t>({</w:t>
      </w:r>
    </w:p>
    <w:p w14:paraId="11D8450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reports: {</w:t>
      </w:r>
    </w:p>
    <w:p w14:paraId="30DD5C7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coverage: {</w:t>
      </w:r>
    </w:p>
    <w:p w14:paraId="3730EDD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files: [</w:t>
      </w:r>
    </w:p>
    <w:p w14:paraId="6B20215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'./coverage/clover.xml'</w:t>
      </w:r>
    </w:p>
    <w:p w14:paraId="4AAB420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],</w:t>
      </w:r>
    </w:p>
    <w:p w14:paraId="2711988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>-format': 'CLOVERXML'</w:t>
      </w:r>
    </w:p>
    <w:p w14:paraId="6916636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1AEFCB1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: {</w:t>
      </w:r>
    </w:p>
    <w:p w14:paraId="7C4E3FE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files: [</w:t>
      </w:r>
    </w:p>
    <w:p w14:paraId="60F6CDB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'./test-report.xml'</w:t>
      </w:r>
    </w:p>
    <w:p w14:paraId="773E0FD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],</w:t>
      </w:r>
    </w:p>
    <w:p w14:paraId="22F26D5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>-format': 'JUNITXML'</w:t>
      </w:r>
    </w:p>
    <w:p w14:paraId="4959925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}</w:t>
      </w:r>
    </w:p>
    <w:p w14:paraId="0C4F4D5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956347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}),</w:t>
      </w:r>
    </w:p>
    <w:p w14:paraId="5B27350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rolePolicyStatements</w:t>
      </w:r>
      <w:proofErr w:type="spellEnd"/>
      <w:r>
        <w:rPr>
          <w:color w:val="000000"/>
        </w:rPr>
        <w:t>: [</w:t>
      </w:r>
    </w:p>
    <w:p w14:paraId="0A2A6D8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new </w:t>
      </w:r>
      <w:proofErr w:type="spellStart"/>
      <w:proofErr w:type="gramStart"/>
      <w:r>
        <w:rPr>
          <w:color w:val="000000"/>
        </w:rPr>
        <w:t>PolicyStatement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</w:p>
    <w:p w14:paraId="18B8333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actions: [</w:t>
      </w:r>
    </w:p>
    <w:p w14:paraId="6D91FC7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spellStart"/>
      <w:proofErr w:type="gramStart"/>
      <w:r>
        <w:rPr>
          <w:color w:val="000000"/>
        </w:rPr>
        <w:t>codebuild:CreateReportGroup</w:t>
      </w:r>
      <w:proofErr w:type="spellEnd"/>
      <w:proofErr w:type="gramEnd"/>
      <w:r>
        <w:rPr>
          <w:color w:val="000000"/>
        </w:rPr>
        <w:t>',</w:t>
      </w:r>
    </w:p>
    <w:p w14:paraId="148FCE4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spellStart"/>
      <w:proofErr w:type="gramStart"/>
      <w:r>
        <w:rPr>
          <w:color w:val="000000"/>
        </w:rPr>
        <w:t>codebuild:CreateReport</w:t>
      </w:r>
      <w:proofErr w:type="spellEnd"/>
      <w:proofErr w:type="gramEnd"/>
      <w:r>
        <w:rPr>
          <w:color w:val="000000"/>
        </w:rPr>
        <w:t>',</w:t>
      </w:r>
    </w:p>
    <w:p w14:paraId="6BEA551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spellStart"/>
      <w:proofErr w:type="gramStart"/>
      <w:r>
        <w:rPr>
          <w:color w:val="000000"/>
        </w:rPr>
        <w:t>codebuild:UpdateReport</w:t>
      </w:r>
      <w:proofErr w:type="spellEnd"/>
      <w:proofErr w:type="gramEnd"/>
      <w:r>
        <w:rPr>
          <w:color w:val="000000"/>
        </w:rPr>
        <w:t>',</w:t>
      </w:r>
    </w:p>
    <w:p w14:paraId="17CF032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spellStart"/>
      <w:proofErr w:type="gramStart"/>
      <w:r>
        <w:rPr>
          <w:color w:val="000000"/>
        </w:rPr>
        <w:t>codebuild:BatchPutTestCases</w:t>
      </w:r>
      <w:proofErr w:type="spellEnd"/>
      <w:proofErr w:type="gramEnd"/>
      <w:r>
        <w:rPr>
          <w:color w:val="000000"/>
        </w:rPr>
        <w:t>',</w:t>
      </w:r>
    </w:p>
    <w:p w14:paraId="7BB9118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spellStart"/>
      <w:proofErr w:type="gramStart"/>
      <w:r>
        <w:rPr>
          <w:color w:val="000000"/>
        </w:rPr>
        <w:t>codebuild:BatchPutCodeCoverages</w:t>
      </w:r>
      <w:proofErr w:type="spellEnd"/>
      <w:proofErr w:type="gramEnd"/>
      <w:r>
        <w:rPr>
          <w:color w:val="000000"/>
        </w:rPr>
        <w:t>'</w:t>
      </w:r>
    </w:p>
    <w:p w14:paraId="05E2A637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],</w:t>
      </w:r>
    </w:p>
    <w:p w14:paraId="630F3FC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resources: ['*']</w:t>
      </w:r>
    </w:p>
    <w:p w14:paraId="5B0DBCA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})</w:t>
      </w:r>
    </w:p>
    <w:p w14:paraId="390B684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05AD21B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}),</w:t>
      </w:r>
    </w:p>
    <w:p w14:paraId="5DF28DB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'Security', {</w:t>
      </w:r>
    </w:p>
    <w:p w14:paraId="3D32ABF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5BFB4B4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warming',</w:t>
      </w:r>
    </w:p>
    <w:p w14:paraId="528430B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gem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cfn</w:t>
      </w:r>
      <w:proofErr w:type="spellEnd"/>
      <w:r>
        <w:rPr>
          <w:color w:val="000000"/>
        </w:rPr>
        <w:t>-nag'</w:t>
      </w:r>
    </w:p>
    <w:p w14:paraId="344CFC3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0873FAB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6465C4D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build',</w:t>
      </w:r>
    </w:p>
    <w:p w14:paraId="2F3DA38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security'</w:t>
      </w:r>
    </w:p>
    <w:p w14:paraId="6AB7650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18ACC35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partialBuildSpec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BuildSpec.fromObject</w:t>
      </w:r>
      <w:proofErr w:type="spellEnd"/>
      <w:r>
        <w:rPr>
          <w:color w:val="000000"/>
        </w:rPr>
        <w:t>({</w:t>
      </w:r>
    </w:p>
    <w:p w14:paraId="36CDF69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phases: {</w:t>
      </w:r>
    </w:p>
    <w:p w14:paraId="16798B2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install: {</w:t>
      </w:r>
    </w:p>
    <w:p w14:paraId="4FDBDC3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'</w:t>
      </w:r>
      <w:proofErr w:type="gramStart"/>
      <w:r>
        <w:rPr>
          <w:color w:val="000000"/>
        </w:rPr>
        <w:t>runtime</w:t>
      </w:r>
      <w:proofErr w:type="gramEnd"/>
      <w:r>
        <w:rPr>
          <w:color w:val="000000"/>
        </w:rPr>
        <w:t>-versions': {</w:t>
      </w:r>
    </w:p>
    <w:p w14:paraId="409AFDC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ruby: '2.6'</w:t>
      </w:r>
    </w:p>
    <w:p w14:paraId="15074537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52F71B1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  }</w:t>
      </w:r>
    </w:p>
    <w:p w14:paraId="6CD7C9A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D5EF1C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})</w:t>
      </w:r>
    </w:p>
    <w:p w14:paraId="2E6DC2B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</w:t>
      </w:r>
    </w:p>
    <w:p w14:paraId="43D4EB5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14:paraId="5A55F75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// Execute validation check for post-deployment</w:t>
      </w:r>
    </w:p>
    <w:p w14:paraId="2EFDE8E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post: [</w:t>
      </w:r>
    </w:p>
    <w:p w14:paraId="5DDC667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'Validate', {</w:t>
      </w:r>
    </w:p>
    <w:p w14:paraId="6B52E14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env: {</w:t>
      </w:r>
    </w:p>
    <w:p w14:paraId="659A488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STAGE: </w:t>
      </w:r>
      <w:proofErr w:type="spellStart"/>
      <w:r>
        <w:rPr>
          <w:color w:val="000000"/>
        </w:rPr>
        <w:t>devStage.stageName</w:t>
      </w:r>
      <w:proofErr w:type="spellEnd"/>
    </w:p>
    <w:p w14:paraId="6ADD18C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},</w:t>
      </w:r>
    </w:p>
    <w:p w14:paraId="3F0BFA1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4986D50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54A6FA4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24DC715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37F5515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validate'</w:t>
      </w:r>
    </w:p>
    <w:p w14:paraId="593DCFD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335C550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rolePolicyStatements</w:t>
      </w:r>
      <w:proofErr w:type="spellEnd"/>
      <w:r>
        <w:rPr>
          <w:color w:val="000000"/>
        </w:rPr>
        <w:t>: [</w:t>
      </w:r>
      <w:proofErr w:type="spellStart"/>
      <w:r>
        <w:rPr>
          <w:color w:val="000000"/>
        </w:rPr>
        <w:t>validatePolicy</w:t>
      </w:r>
      <w:proofErr w:type="spellEnd"/>
      <w:r>
        <w:rPr>
          <w:color w:val="000000"/>
        </w:rPr>
        <w:t>]</w:t>
      </w:r>
    </w:p>
    <w:p w14:paraId="7836140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</w:t>
      </w:r>
    </w:p>
    <w:p w14:paraId="4DAA41E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17AE349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1123AB1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// Add test deployment</w:t>
      </w:r>
    </w:p>
    <w:p w14:paraId="20677A5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testStage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Deployment(</w:t>
      </w:r>
      <w:proofErr w:type="gramEnd"/>
      <w:r>
        <w:rPr>
          <w:color w:val="000000"/>
        </w:rPr>
        <w:t>this, 'Test')</w:t>
      </w:r>
    </w:p>
    <w:p w14:paraId="3CCCD4B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pipeline.addStage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testStage</w:t>
      </w:r>
      <w:proofErr w:type="spellEnd"/>
      <w:r>
        <w:rPr>
          <w:color w:val="000000"/>
        </w:rPr>
        <w:t>, {</w:t>
      </w:r>
    </w:p>
    <w:p w14:paraId="19092F0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// Execute validation check for post-deployment</w:t>
      </w:r>
    </w:p>
    <w:p w14:paraId="105EAC8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post: [</w:t>
      </w:r>
    </w:p>
    <w:p w14:paraId="1B0DE10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'Validate', {</w:t>
      </w:r>
    </w:p>
    <w:p w14:paraId="7E7FB56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env: {</w:t>
      </w:r>
    </w:p>
    <w:p w14:paraId="045EBF5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STAGE: </w:t>
      </w:r>
      <w:proofErr w:type="spellStart"/>
      <w:r>
        <w:rPr>
          <w:color w:val="000000"/>
        </w:rPr>
        <w:t>testStage.stageName</w:t>
      </w:r>
      <w:proofErr w:type="spellEnd"/>
    </w:p>
    <w:p w14:paraId="41DED90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},</w:t>
      </w:r>
    </w:p>
    <w:p w14:paraId="1D3991E7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449F1E03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274F43C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26E8690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3D12512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validate'</w:t>
      </w:r>
    </w:p>
    <w:p w14:paraId="02BFA7E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0D97EF0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rolePolicyStatements</w:t>
      </w:r>
      <w:proofErr w:type="spellEnd"/>
      <w:r>
        <w:rPr>
          <w:color w:val="000000"/>
        </w:rPr>
        <w:t>: [</w:t>
      </w:r>
      <w:proofErr w:type="spellStart"/>
      <w:r>
        <w:rPr>
          <w:color w:val="000000"/>
        </w:rPr>
        <w:t>validatePolicy</w:t>
      </w:r>
      <w:proofErr w:type="spellEnd"/>
      <w:r>
        <w:rPr>
          <w:color w:val="000000"/>
        </w:rPr>
        <w:t>]</w:t>
      </w:r>
    </w:p>
    <w:p w14:paraId="18B9B14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</w:t>
      </w:r>
    </w:p>
    <w:p w14:paraId="26D35B3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156040E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28A7910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// Add prod deployment</w:t>
      </w:r>
    </w:p>
    <w:p w14:paraId="3F74681B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prodStage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Deployment(</w:t>
      </w:r>
      <w:proofErr w:type="gramEnd"/>
      <w:r>
        <w:rPr>
          <w:color w:val="000000"/>
        </w:rPr>
        <w:t>this, 'Prod')</w:t>
      </w:r>
    </w:p>
    <w:p w14:paraId="6FCA991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pipeline.addStage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prodStage</w:t>
      </w:r>
      <w:proofErr w:type="spellEnd"/>
      <w:r>
        <w:rPr>
          <w:color w:val="000000"/>
        </w:rPr>
        <w:t>, {</w:t>
      </w:r>
    </w:p>
    <w:p w14:paraId="4A60EE6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// Execute validation check for post-deployment</w:t>
      </w:r>
    </w:p>
    <w:p w14:paraId="03A71C2C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post: [</w:t>
      </w:r>
    </w:p>
    <w:p w14:paraId="3CF07849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proofErr w:type="gramStart"/>
      <w:r>
        <w:rPr>
          <w:color w:val="000000"/>
        </w:rPr>
        <w:t>CodeBuildStep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'Validate', {</w:t>
      </w:r>
    </w:p>
    <w:p w14:paraId="70435A1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env: {</w:t>
      </w:r>
    </w:p>
    <w:p w14:paraId="62E50351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STAGE: </w:t>
      </w:r>
      <w:proofErr w:type="spellStart"/>
      <w:r>
        <w:rPr>
          <w:color w:val="000000"/>
        </w:rPr>
        <w:t>prodStage.stageName</w:t>
      </w:r>
      <w:proofErr w:type="spellEnd"/>
    </w:p>
    <w:p w14:paraId="06BD332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},</w:t>
      </w:r>
    </w:p>
    <w:p w14:paraId="235F911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installCommands</w:t>
      </w:r>
      <w:proofErr w:type="spellEnd"/>
      <w:r>
        <w:rPr>
          <w:color w:val="000000"/>
        </w:rPr>
        <w:t>: [</w:t>
      </w:r>
    </w:p>
    <w:p w14:paraId="244E1538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warming'</w:t>
      </w:r>
    </w:p>
    <w:p w14:paraId="6290D477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6933D23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commands: [</w:t>
      </w:r>
    </w:p>
    <w:p w14:paraId="0415556A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  '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validate'</w:t>
      </w:r>
    </w:p>
    <w:p w14:paraId="417A828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],</w:t>
      </w:r>
    </w:p>
    <w:p w14:paraId="13EE1F4E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rolePolicyStatements</w:t>
      </w:r>
      <w:proofErr w:type="spellEnd"/>
      <w:r>
        <w:rPr>
          <w:color w:val="000000"/>
        </w:rPr>
        <w:t>: [</w:t>
      </w:r>
      <w:proofErr w:type="spellStart"/>
      <w:r>
        <w:rPr>
          <w:color w:val="000000"/>
        </w:rPr>
        <w:t>validatePolicy</w:t>
      </w:r>
      <w:proofErr w:type="spellEnd"/>
      <w:r>
        <w:rPr>
          <w:color w:val="000000"/>
        </w:rPr>
        <w:t>]</w:t>
      </w:r>
    </w:p>
    <w:p w14:paraId="3133B7E6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  })</w:t>
      </w:r>
    </w:p>
    <w:p w14:paraId="2822ADC0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55706542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53E96BE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// Output</w:t>
      </w:r>
    </w:p>
    <w:p w14:paraId="3CDCFEA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new </w:t>
      </w:r>
      <w:proofErr w:type="spellStart"/>
      <w:proofErr w:type="gramStart"/>
      <w:r>
        <w:rPr>
          <w:color w:val="000000"/>
        </w:rPr>
        <w:t>CfnOutput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this, '</w:t>
      </w:r>
      <w:proofErr w:type="spellStart"/>
      <w:r>
        <w:rPr>
          <w:color w:val="000000"/>
        </w:rPr>
        <w:t>RepositoryName</w:t>
      </w:r>
      <w:proofErr w:type="spellEnd"/>
      <w:r>
        <w:rPr>
          <w:color w:val="000000"/>
        </w:rPr>
        <w:t>', {</w:t>
      </w:r>
    </w:p>
    <w:p w14:paraId="0521BA3D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  value: </w:t>
      </w:r>
      <w:proofErr w:type="spellStart"/>
      <w:proofErr w:type="gramStart"/>
      <w:r>
        <w:rPr>
          <w:color w:val="000000"/>
        </w:rPr>
        <w:t>repo.repositoryName</w:t>
      </w:r>
      <w:proofErr w:type="spellEnd"/>
      <w:proofErr w:type="gramEnd"/>
    </w:p>
    <w:p w14:paraId="79F275C5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  })</w:t>
      </w:r>
    </w:p>
    <w:p w14:paraId="659D0EEF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5552D724" w14:textId="77777777" w:rsidR="002929B1" w:rsidRDefault="002929B1" w:rsidP="002929B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B3DEEE3" w14:textId="77777777" w:rsidR="002929B1" w:rsidRDefault="002929B1" w:rsidP="00BD3D4A">
      <w:pPr>
        <w:ind w:left="1080"/>
        <w:rPr>
          <w:rFonts w:ascii="Times New Roman" w:hAnsi="Times New Roman" w:cs="Times New Roman"/>
        </w:rPr>
      </w:pPr>
    </w:p>
    <w:p w14:paraId="4E9B2AD9" w14:textId="77777777" w:rsidR="00BD3D4A" w:rsidRDefault="00BD3D4A" w:rsidP="00BD3D4A">
      <w:pPr>
        <w:ind w:left="1080"/>
        <w:rPr>
          <w:rFonts w:ascii="Times New Roman" w:hAnsi="Times New Roman" w:cs="Times New Roman"/>
        </w:rPr>
      </w:pPr>
    </w:p>
    <w:p w14:paraId="31C7A265" w14:textId="77777777" w:rsidR="00BD3D4A" w:rsidRPr="007C28A8" w:rsidRDefault="00BD3D4A" w:rsidP="00BD3D4A">
      <w:pPr>
        <w:ind w:left="1080"/>
        <w:rPr>
          <w:rFonts w:ascii="Times New Roman" w:hAnsi="Times New Roman" w:cs="Times New Roman"/>
        </w:rPr>
      </w:pPr>
    </w:p>
    <w:p w14:paraId="05BB41DC" w14:textId="6097B808" w:rsidR="006C6942" w:rsidRDefault="00130981" w:rsidP="0029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0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BDA4BEA" w14:textId="77777777" w:rsidR="006C6942" w:rsidRDefault="006C6942" w:rsidP="006C6942">
      <w:pPr>
        <w:pStyle w:val="Header"/>
      </w:pPr>
    </w:p>
    <w:p w14:paraId="009F5CA7" w14:textId="343925B3" w:rsidR="006C6942" w:rsidRDefault="006C6942" w:rsidP="006C6942">
      <w:pPr>
        <w:pStyle w:val="Header"/>
      </w:pPr>
    </w:p>
    <w:p w14:paraId="21BE898C" w14:textId="79796860" w:rsidR="006C748E" w:rsidRDefault="006C748E" w:rsidP="00941888">
      <w:pPr>
        <w:pStyle w:val="Normal-Italic"/>
        <w:rPr>
          <w:b/>
          <w:bCs/>
          <w:i w:val="0"/>
          <w:iCs/>
        </w:rPr>
      </w:pPr>
    </w:p>
    <w:p w14:paraId="35D139EF" w14:textId="77777777" w:rsidR="006C6942" w:rsidRDefault="006C6942" w:rsidP="006C6942">
      <w:pPr>
        <w:pStyle w:val="Header"/>
      </w:pPr>
    </w:p>
    <w:p w14:paraId="4E3C8B86" w14:textId="62B30B3A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8A625C" w14:textId="1C6E281B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90552AC" w14:textId="6C417988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6E04993" w14:textId="057346E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274A041" w14:textId="3F34B342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65C58A2" w14:textId="7FC129E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72323B" w14:textId="27FDBFB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CB00DB1" w14:textId="190A2D1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66FE95A" w14:textId="7E57E50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0CFB2F3E" w14:textId="1B501965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AEAF02F" w14:textId="520D39A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068A762" w14:textId="29EA48E6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1BFB616B" w14:textId="15D512C0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A3D112A" w14:textId="03C841B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48CD714" w14:textId="1A23E17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D8CC1AE" w14:textId="4BEF264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9D15A4" w14:textId="77777777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E7" w14:paraId="335CCF54" w14:textId="77777777" w:rsidTr="007B73E7">
        <w:tc>
          <w:tcPr>
            <w:tcW w:w="9350" w:type="dxa"/>
          </w:tcPr>
          <w:p w14:paraId="6B18D97F" w14:textId="67AA412F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02A137A2" w14:textId="77777777" w:rsidTr="00933B64">
        <w:trPr>
          <w:trHeight w:val="4850"/>
        </w:trPr>
        <w:tc>
          <w:tcPr>
            <w:tcW w:w="9350" w:type="dxa"/>
          </w:tcPr>
          <w:p w14:paraId="0A8A9C77" w14:textId="79EE922C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1315B1BA" w14:textId="77777777" w:rsidTr="007B73E7">
        <w:tc>
          <w:tcPr>
            <w:tcW w:w="9350" w:type="dxa"/>
          </w:tcPr>
          <w:p w14:paraId="7DDFF061" w14:textId="4A80ED2B" w:rsidR="007B73E7" w:rsidRDefault="007B73E7" w:rsidP="00941888">
            <w:pPr>
              <w:pStyle w:val="Normal-SpaceAbove"/>
            </w:pPr>
          </w:p>
        </w:tc>
      </w:tr>
      <w:tr w:rsidR="007B73E7" w14:paraId="113B5107" w14:textId="77777777" w:rsidTr="007B73E7">
        <w:tc>
          <w:tcPr>
            <w:tcW w:w="9350" w:type="dxa"/>
          </w:tcPr>
          <w:p w14:paraId="424FFA1F" w14:textId="3AB1C452" w:rsidR="007B73E7" w:rsidRDefault="007B73E7" w:rsidP="00941888">
            <w:pPr>
              <w:pStyle w:val="Normal-SpaceAbove"/>
            </w:pPr>
          </w:p>
        </w:tc>
      </w:tr>
      <w:tr w:rsidR="007B73E7" w14:paraId="3E670266" w14:textId="77777777" w:rsidTr="007B73E7">
        <w:tc>
          <w:tcPr>
            <w:tcW w:w="9350" w:type="dxa"/>
          </w:tcPr>
          <w:p w14:paraId="2BA0443F" w14:textId="50C54ABD" w:rsidR="007B73E7" w:rsidRDefault="007B73E7" w:rsidP="00941888">
            <w:pPr>
              <w:pStyle w:val="Normal-SpaceAbove"/>
            </w:pPr>
          </w:p>
        </w:tc>
      </w:tr>
      <w:tr w:rsidR="007B73E7" w14:paraId="2902238F" w14:textId="77777777" w:rsidTr="007B73E7">
        <w:tc>
          <w:tcPr>
            <w:tcW w:w="9350" w:type="dxa"/>
          </w:tcPr>
          <w:p w14:paraId="10D3D0E9" w14:textId="24EAD6DF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6BF053A1" w14:textId="77777777" w:rsidTr="007B73E7">
        <w:tc>
          <w:tcPr>
            <w:tcW w:w="9350" w:type="dxa"/>
          </w:tcPr>
          <w:p w14:paraId="521ADF2B" w14:textId="3BD12368" w:rsidR="007B73E7" w:rsidRDefault="007B73E7" w:rsidP="00941888">
            <w:pPr>
              <w:pStyle w:val="Normal-SpaceAbove"/>
            </w:pPr>
          </w:p>
        </w:tc>
      </w:tr>
      <w:tr w:rsidR="007B73E7" w14:paraId="1073D00E" w14:textId="77777777" w:rsidTr="007B73E7">
        <w:tc>
          <w:tcPr>
            <w:tcW w:w="9350" w:type="dxa"/>
          </w:tcPr>
          <w:p w14:paraId="7DC52D9D" w14:textId="77777777" w:rsidR="007B73E7" w:rsidRDefault="007B73E7" w:rsidP="00941888">
            <w:pPr>
              <w:pStyle w:val="Normal-SpaceAbove"/>
            </w:pPr>
          </w:p>
        </w:tc>
      </w:tr>
      <w:tr w:rsidR="00933B64" w14:paraId="73CDBEF7" w14:textId="77777777" w:rsidTr="007B73E7">
        <w:tc>
          <w:tcPr>
            <w:tcW w:w="9350" w:type="dxa"/>
          </w:tcPr>
          <w:p w14:paraId="42488972" w14:textId="61481217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33B35BC" w14:textId="77777777" w:rsidTr="00C32FD4">
        <w:tc>
          <w:tcPr>
            <w:tcW w:w="9350" w:type="dxa"/>
            <w:tcBorders>
              <w:bottom w:val="single" w:sz="4" w:space="0" w:color="auto"/>
            </w:tcBorders>
          </w:tcPr>
          <w:p w14:paraId="7B3F3758" w14:textId="6041ECAC" w:rsidR="00933B64" w:rsidRDefault="00933B64" w:rsidP="00941888">
            <w:pPr>
              <w:pStyle w:val="Normal-SpaceAbove"/>
            </w:pPr>
          </w:p>
        </w:tc>
      </w:tr>
      <w:tr w:rsidR="00933B64" w14:paraId="565BA00C" w14:textId="77777777" w:rsidTr="00C32FD4">
        <w:tc>
          <w:tcPr>
            <w:tcW w:w="9350" w:type="dxa"/>
            <w:tcBorders>
              <w:bottom w:val="nil"/>
            </w:tcBorders>
          </w:tcPr>
          <w:p w14:paraId="1CC54102" w14:textId="1EF73CC4" w:rsidR="00C32FD4" w:rsidRDefault="00C32FD4" w:rsidP="00941888">
            <w:pPr>
              <w:pStyle w:val="Normal-SpaceAbove"/>
            </w:pPr>
          </w:p>
        </w:tc>
      </w:tr>
      <w:tr w:rsidR="00933B64" w14:paraId="17F7D553" w14:textId="77777777" w:rsidTr="00C32FD4">
        <w:tc>
          <w:tcPr>
            <w:tcW w:w="9350" w:type="dxa"/>
            <w:tcBorders>
              <w:top w:val="nil"/>
              <w:bottom w:val="nil"/>
            </w:tcBorders>
          </w:tcPr>
          <w:p w14:paraId="7312168B" w14:textId="5DBB20A6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824FBF9" w14:textId="77777777" w:rsidTr="00C32FD4">
        <w:tc>
          <w:tcPr>
            <w:tcW w:w="9350" w:type="dxa"/>
            <w:tcBorders>
              <w:top w:val="nil"/>
            </w:tcBorders>
          </w:tcPr>
          <w:p w14:paraId="642A5C54" w14:textId="6EE05F89" w:rsidR="00933B64" w:rsidRDefault="00933B64" w:rsidP="00941888">
            <w:pPr>
              <w:pStyle w:val="Normal-SpaceAbove"/>
            </w:pPr>
          </w:p>
        </w:tc>
      </w:tr>
      <w:tr w:rsidR="00933B64" w14:paraId="5DD9D6F2" w14:textId="77777777" w:rsidTr="0001385F">
        <w:tc>
          <w:tcPr>
            <w:tcW w:w="9350" w:type="dxa"/>
            <w:tcBorders>
              <w:bottom w:val="nil"/>
            </w:tcBorders>
          </w:tcPr>
          <w:p w14:paraId="286C4D2F" w14:textId="5C215D25" w:rsidR="00933B64" w:rsidRDefault="00933B64" w:rsidP="00941888">
            <w:pPr>
              <w:pStyle w:val="Normal-SpaceAbove"/>
            </w:pPr>
          </w:p>
        </w:tc>
      </w:tr>
      <w:tr w:rsidR="00933B64" w14:paraId="0DF23E51" w14:textId="77777777" w:rsidTr="0001385F">
        <w:tc>
          <w:tcPr>
            <w:tcW w:w="9350" w:type="dxa"/>
            <w:tcBorders>
              <w:top w:val="nil"/>
            </w:tcBorders>
          </w:tcPr>
          <w:p w14:paraId="72BB13C4" w14:textId="77777777" w:rsidR="00933B64" w:rsidRDefault="00933B64" w:rsidP="00941888">
            <w:pPr>
              <w:pStyle w:val="Normal-SpaceAbove"/>
            </w:pPr>
          </w:p>
        </w:tc>
      </w:tr>
      <w:tr w:rsidR="00933B64" w14:paraId="54B66F9F" w14:textId="77777777" w:rsidTr="007B73E7">
        <w:tc>
          <w:tcPr>
            <w:tcW w:w="9350" w:type="dxa"/>
          </w:tcPr>
          <w:p w14:paraId="30EED036" w14:textId="06FF4C68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C32FD4" w14:paraId="70FFB67E" w14:textId="77777777" w:rsidTr="007B73E7">
        <w:tc>
          <w:tcPr>
            <w:tcW w:w="9350" w:type="dxa"/>
          </w:tcPr>
          <w:p w14:paraId="5E39F884" w14:textId="0B22DDD8" w:rsidR="00C32FD4" w:rsidRPr="00C32FD4" w:rsidRDefault="00C32FD4" w:rsidP="00941888">
            <w:pPr>
              <w:pStyle w:val="Normal-SpaceAbove"/>
              <w:rPr>
                <w:b/>
                <w:bCs/>
              </w:rPr>
            </w:pPr>
          </w:p>
        </w:tc>
      </w:tr>
      <w:tr w:rsidR="00C32FD4" w14:paraId="3432913D" w14:textId="77777777" w:rsidTr="007B73E7">
        <w:tc>
          <w:tcPr>
            <w:tcW w:w="9350" w:type="dxa"/>
          </w:tcPr>
          <w:p w14:paraId="3E5DEBF9" w14:textId="087F5486" w:rsidR="00C32FD4" w:rsidRPr="00C32FD4" w:rsidRDefault="00C32FD4" w:rsidP="00941888">
            <w:pPr>
              <w:pStyle w:val="Normal-SpaceAbove"/>
              <w:rPr>
                <w:b/>
                <w:bCs/>
                <w:noProof/>
              </w:rPr>
            </w:pPr>
          </w:p>
        </w:tc>
      </w:tr>
      <w:tr w:rsidR="00C32FD4" w14:paraId="25FEA123" w14:textId="77777777" w:rsidTr="007B73E7">
        <w:tc>
          <w:tcPr>
            <w:tcW w:w="9350" w:type="dxa"/>
          </w:tcPr>
          <w:p w14:paraId="3C9E7516" w14:textId="53A55373" w:rsidR="00C32FD4" w:rsidRDefault="00C32FD4" w:rsidP="00941888">
            <w:pPr>
              <w:pStyle w:val="Normal-SpaceAbove"/>
              <w:rPr>
                <w:noProof/>
              </w:rPr>
            </w:pPr>
          </w:p>
        </w:tc>
      </w:tr>
    </w:tbl>
    <w:p w14:paraId="03CD13AB" w14:textId="11F7BF18" w:rsidR="00387E78" w:rsidRPr="00941888" w:rsidRDefault="00387E78" w:rsidP="00941888">
      <w:pPr>
        <w:pStyle w:val="Normal-SpaceAbove"/>
      </w:pPr>
    </w:p>
    <w:p w14:paraId="5D3DE5E7" w14:textId="00A3F56A" w:rsidR="00941888" w:rsidRPr="00941888" w:rsidRDefault="00941888" w:rsidP="00941888">
      <w:pPr>
        <w:pStyle w:val="NoSpacing"/>
      </w:pPr>
    </w:p>
    <w:sectPr w:rsidR="00941888" w:rsidRPr="00941888" w:rsidSect="00941888"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E36F" w14:textId="77777777" w:rsidR="00001141" w:rsidRDefault="00001141" w:rsidP="00387E78">
      <w:pPr>
        <w:spacing w:after="0" w:line="240" w:lineRule="auto"/>
      </w:pPr>
      <w:r>
        <w:separator/>
      </w:r>
    </w:p>
  </w:endnote>
  <w:endnote w:type="continuationSeparator" w:id="0">
    <w:p w14:paraId="2F83E57C" w14:textId="77777777" w:rsidR="00001141" w:rsidRDefault="00001141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8F9A" w14:textId="77777777" w:rsidR="00001141" w:rsidRDefault="00001141" w:rsidP="00387E78">
      <w:pPr>
        <w:spacing w:after="0" w:line="240" w:lineRule="auto"/>
      </w:pPr>
      <w:r>
        <w:separator/>
      </w:r>
    </w:p>
  </w:footnote>
  <w:footnote w:type="continuationSeparator" w:id="0">
    <w:p w14:paraId="6A87A7B6" w14:textId="77777777" w:rsidR="00001141" w:rsidRDefault="00001141" w:rsidP="0038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93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C"/>
    <w:rsid w:val="00001141"/>
    <w:rsid w:val="0001385F"/>
    <w:rsid w:val="00043560"/>
    <w:rsid w:val="00047E97"/>
    <w:rsid w:val="000B522B"/>
    <w:rsid w:val="00130981"/>
    <w:rsid w:val="00256B7E"/>
    <w:rsid w:val="0026702D"/>
    <w:rsid w:val="002929B1"/>
    <w:rsid w:val="00387E78"/>
    <w:rsid w:val="004570D7"/>
    <w:rsid w:val="004A0D72"/>
    <w:rsid w:val="004D5D58"/>
    <w:rsid w:val="004D7445"/>
    <w:rsid w:val="005D47DD"/>
    <w:rsid w:val="006C6942"/>
    <w:rsid w:val="006C748E"/>
    <w:rsid w:val="007B73E7"/>
    <w:rsid w:val="008568DE"/>
    <w:rsid w:val="00933B64"/>
    <w:rsid w:val="00941888"/>
    <w:rsid w:val="00A835B2"/>
    <w:rsid w:val="00AA1B9C"/>
    <w:rsid w:val="00AD3960"/>
    <w:rsid w:val="00B573D6"/>
    <w:rsid w:val="00B72D61"/>
    <w:rsid w:val="00BD3D4A"/>
    <w:rsid w:val="00C32FD4"/>
    <w:rsid w:val="00D2327D"/>
    <w:rsid w:val="00DE5CB1"/>
    <w:rsid w:val="00E600D0"/>
    <w:rsid w:val="00E8239C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AEDB"/>
  <w15:chartTrackingRefBased/>
  <w15:docId w15:val="{4D56E91A-FBB2-4377-9F00-AE62241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B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D4A"/>
    <w:pPr>
      <w:spacing w:after="160"/>
      <w:ind w:left="720"/>
      <w:contextualSpacing/>
    </w:pPr>
    <w:rPr>
      <w:kern w:val="2"/>
      <w:sz w:val="22"/>
      <w:szCs w:val="22"/>
      <w:lang w:val="en-IN"/>
      <w14:ligatures w14:val="standardContextual"/>
    </w:rPr>
  </w:style>
  <w:style w:type="paragraph" w:customStyle="1" w:styleId="msonormal0">
    <w:name w:val="msonormal"/>
    <w:basedOn w:val="Normal"/>
    <w:rsid w:val="0013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is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CF1F3-6895-4113-9405-2F3A876A32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1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PRASHANT GIRAM [PUNE-QA]</cp:lastModifiedBy>
  <cp:revision>2</cp:revision>
  <cp:lastPrinted>2022-06-28T20:13:00Z</cp:lastPrinted>
  <dcterms:created xsi:type="dcterms:W3CDTF">2023-11-22T22:58:00Z</dcterms:created>
  <dcterms:modified xsi:type="dcterms:W3CDTF">2023-11-22T22:58:00Z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